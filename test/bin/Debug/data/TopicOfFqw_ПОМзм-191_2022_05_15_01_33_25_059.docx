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A48D" w14:textId="77777777" w:rsidR="00DD60D4" w:rsidRPr="00052A96" w:rsidRDefault="00DD60D4" w:rsidP="00F703FE">
      <w:pPr>
        <w:spacing w:after="0" w:line="240" w:lineRule="auto"/>
        <w:ind w:left="6379" w:right="-5387"/>
        <w:rPr>
          <w:rFonts w:eastAsia="Times New Roman"/>
          <w:sz w:val="24"/>
          <w:szCs w:val="24"/>
        </w:rPr>
      </w:pPr>
      <w:r w:rsidRPr="00052A96">
        <w:rPr>
          <w:rFonts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1F83BF" wp14:editId="0A0E0AFC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499745" cy="7550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2A96">
        <w:rPr>
          <w:rFonts w:eastAsia="Times New Roman"/>
          <w:sz w:val="24"/>
          <w:szCs w:val="24"/>
        </w:rPr>
        <w:t>Директору ИМИТ</w:t>
      </w:r>
    </w:p>
    <w:p w14:paraId="2A028B04" w14:textId="77777777" w:rsidR="00DD60D4" w:rsidRPr="00052A96" w:rsidRDefault="00DD60D4" w:rsidP="00DD60D4">
      <w:pPr>
        <w:spacing w:after="0" w:line="240" w:lineRule="auto"/>
        <w:ind w:left="6372" w:right="-5387"/>
        <w:rPr>
          <w:rFonts w:eastAsia="Times New Roman"/>
          <w:sz w:val="24"/>
          <w:szCs w:val="24"/>
        </w:rPr>
      </w:pPr>
      <w:r w:rsidRPr="00052A96">
        <w:rPr>
          <w:rFonts w:eastAsia="Times New Roman"/>
          <w:sz w:val="24"/>
          <w:szCs w:val="24"/>
        </w:rPr>
        <w:t>А.Г. Лосеву</w:t>
      </w:r>
    </w:p>
    <w:p w14:paraId="3E9BF178" w14:textId="77777777" w:rsidR="00F703FE" w:rsidRPr="00052A96" w:rsidRDefault="00F703FE" w:rsidP="00F703FE">
      <w:pPr>
        <w:spacing w:after="0" w:line="240" w:lineRule="auto"/>
        <w:ind w:right="-5387"/>
        <w:rPr>
          <w:rFonts w:eastAsia="Times New Roman"/>
          <w:sz w:val="24"/>
          <w:szCs w:val="24"/>
        </w:rPr>
      </w:pPr>
    </w:p>
    <w:p w14:paraId="7F8B5A56" w14:textId="77777777" w:rsid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20159BF7" w14:textId="77777777" w:rsidR="00F703FE" w:rsidRP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780D1CFB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>Федеральное государственное автономное</w:t>
      </w:r>
    </w:p>
    <w:p w14:paraId="2A1DC99D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 xml:space="preserve"> образовательное учреждение высшего образования</w:t>
      </w:r>
    </w:p>
    <w:p w14:paraId="53CC4C66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«Волгоградский</w:t>
      </w:r>
    </w:p>
    <w:p w14:paraId="5F9BC004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государственный университет»</w:t>
      </w:r>
    </w:p>
    <w:p w14:paraId="752246EC" w14:textId="20B16FF9" w:rsidR="00DD60D4" w:rsidRPr="0036269D" w:rsidRDefault="00A639FC" w:rsidP="00DD60D4">
      <w:pPr>
        <w:spacing w:after="0" w:line="240" w:lineRule="auto"/>
        <w:jc w:val="center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Кафедра математического анализа и теории функций</w:t>
      </w:r>
    </w:p>
    <w:p w14:paraId="3F07B409" w14:textId="77777777" w:rsidR="00DD60D4" w:rsidRPr="0036269D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</w:rPr>
      </w:pPr>
    </w:p>
    <w:p w14:paraId="2592911E" w14:textId="77777777" w:rsidR="00DD60D4" w:rsidRPr="0036269D" w:rsidRDefault="00DD60D4" w:rsidP="00E221DB">
      <w:pPr>
        <w:spacing w:after="0" w:line="240" w:lineRule="auto"/>
        <w:jc w:val="center"/>
        <w:rPr>
          <w:rFonts w:eastAsia="Times New Roman"/>
          <w:b/>
          <w:sz w:val="28"/>
          <w:szCs w:val="16"/>
        </w:rPr>
      </w:pPr>
      <w:r w:rsidRPr="00301154">
        <w:rPr>
          <w:rFonts w:eastAsia="Times New Roman"/>
          <w:b/>
          <w:sz w:val="28"/>
          <w:szCs w:val="16"/>
        </w:rPr>
        <w:t>ПРЕДСТАВЛЕНИЕ</w:t>
      </w:r>
    </w:p>
    <w:p w14:paraId="02D5E932" w14:textId="68918CA2" w:rsidR="00DD60D4" w:rsidRPr="0036269D" w:rsidRDefault="00A639FC" w:rsidP="00DD60D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15.05.2022</w:t>
      </w:r>
    </w:p>
    <w:p w14:paraId="635FC69A" w14:textId="77777777" w:rsidR="00DD60D4" w:rsidRPr="0036269D" w:rsidRDefault="00DD60D4" w:rsidP="00F703FE">
      <w:pPr>
        <w:spacing w:after="0" w:line="240" w:lineRule="auto"/>
        <w:rPr>
          <w:rFonts w:eastAsia="Times New Roman"/>
          <w:sz w:val="24"/>
          <w:szCs w:val="24"/>
        </w:rPr>
      </w:pPr>
    </w:p>
    <w:p w14:paraId="6C52FEED" w14:textId="77777777" w:rsidR="00301154" w:rsidRPr="0036269D" w:rsidRDefault="00301154" w:rsidP="00F703FE">
      <w:pPr>
        <w:spacing w:after="0" w:line="240" w:lineRule="auto"/>
        <w:ind w:right="-5245"/>
        <w:rPr>
          <w:rFonts w:eastAsia="Times New Roman"/>
          <w:sz w:val="24"/>
          <w:szCs w:val="24"/>
        </w:rPr>
      </w:pPr>
    </w:p>
    <w:p w14:paraId="470ABA0A" w14:textId="631FF97E" w:rsidR="004E4F50" w:rsidRPr="0036269D" w:rsidRDefault="004E4F50" w:rsidP="004E4F50">
      <w:pPr>
        <w:pStyle w:val="ad"/>
        <w:numPr>
          <w:ilvl w:val="0"/>
          <w:numId w:val="3"/>
        </w:numPr>
        <w:ind w:left="0" w:right="-4962" w:firstLine="709"/>
        <w:jc w:val="both"/>
        <w:rPr>
          <w:sz w:val="24"/>
          <w:szCs w:val="24"/>
        </w:rPr>
      </w:pPr>
      <w:r w:rsidRPr="00103736">
        <w:rPr>
          <w:sz w:val="24"/>
          <w:szCs w:val="24"/>
        </w:rPr>
        <w:t>Прошу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назначить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рецензентов</w:t>
      </w:r>
      <w:r w:rsidRPr="0036269D">
        <w:rPr>
          <w:sz w:val="24"/>
          <w:szCs w:val="24"/>
        </w:rPr>
        <w:t xml:space="preserve"> </w:t>
      </w:r>
      <w:r>
        <w:rPr>
          <w:sz w:val="24"/>
          <w:szCs w:val="24"/>
        </w:rPr>
        <w:t>выпускных</w:t>
      </w:r>
      <w:r w:rsidRPr="0036269D">
        <w:rPr>
          <w:sz w:val="24"/>
          <w:szCs w:val="24"/>
        </w:rPr>
        <w:t xml:space="preserve"> </w:t>
      </w:r>
      <w:r>
        <w:rPr>
          <w:sz w:val="24"/>
          <w:szCs w:val="24"/>
        </w:rPr>
        <w:t>квалификационных</w:t>
      </w:r>
      <w:r w:rsidRPr="0036269D">
        <w:rPr>
          <w:sz w:val="24"/>
          <w:szCs w:val="24"/>
        </w:rPr>
        <w:t xml:space="preserve"> </w:t>
      </w:r>
      <w:r>
        <w:rPr>
          <w:sz w:val="24"/>
          <w:szCs w:val="24"/>
        </w:rPr>
        <w:t>работ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студентов</w:t>
      </w:r>
      <w:r w:rsidRPr="0036269D">
        <w:rPr>
          <w:sz w:val="24"/>
          <w:szCs w:val="24"/>
        </w:rPr>
        <w:t xml:space="preserve"> </w:t>
      </w:r>
      <w:r w:rsidR="00A639FC">
        <w:rPr>
          <w:sz w:val="24"/>
          <w:szCs w:val="24"/>
        </w:rPr>
        <w:t>3</w:t>
      </w:r>
      <w:r w:rsidRPr="0036269D">
        <w:rPr>
          <w:sz w:val="24"/>
          <w:szCs w:val="24"/>
        </w:rPr>
        <w:t xml:space="preserve"> </w:t>
      </w:r>
      <w:r>
        <w:rPr>
          <w:sz w:val="24"/>
          <w:szCs w:val="24"/>
        </w:rPr>
        <w:t>курса</w:t>
      </w:r>
      <w:r w:rsidRPr="0036269D">
        <w:rPr>
          <w:sz w:val="24"/>
          <w:szCs w:val="24"/>
        </w:rPr>
        <w:t xml:space="preserve"> </w:t>
      </w:r>
      <w:r w:rsidR="00A639FC">
        <w:rPr>
          <w:sz w:val="24"/>
          <w:szCs w:val="24"/>
        </w:rPr>
        <w:t>очная</w:t>
      </w:r>
      <w:r w:rsidR="006E7A72"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формы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обучения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образовательной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программы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высшего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образования</w:t>
      </w:r>
      <w:r w:rsidRPr="0036269D">
        <w:rPr>
          <w:sz w:val="24"/>
          <w:szCs w:val="24"/>
        </w:rPr>
        <w:t xml:space="preserve"> – </w:t>
      </w:r>
      <w:r w:rsidR="00A639FC">
        <w:rPr>
          <w:sz w:val="24"/>
          <w:szCs w:val="24"/>
        </w:rPr>
        <w:t>магистратура</w:t>
      </w:r>
      <w:r w:rsidR="006E7A72" w:rsidRPr="0036269D">
        <w:rPr>
          <w:sz w:val="24"/>
          <w:szCs w:val="24"/>
        </w:rPr>
        <w:t xml:space="preserve"> </w:t>
      </w:r>
      <w:r w:rsidR="00A639FC">
        <w:rPr>
          <w:sz w:val="24"/>
          <w:szCs w:val="24"/>
        </w:rPr>
        <w:t>09.04.03</w:t>
      </w:r>
      <w:r w:rsidR="006E7A72" w:rsidRPr="0036269D">
        <w:rPr>
          <w:sz w:val="24"/>
          <w:szCs w:val="24"/>
        </w:rPr>
        <w:t xml:space="preserve"> «</w:t>
      </w:r>
      <w:r w:rsidR="00A639FC">
        <w:rPr>
          <w:sz w:val="24"/>
          <w:szCs w:val="24"/>
        </w:rPr>
        <w:t>Прикладная информатика</w:t>
      </w:r>
      <w:r w:rsidR="006E7A72" w:rsidRPr="0036269D">
        <w:rPr>
          <w:sz w:val="24"/>
          <w:szCs w:val="24"/>
        </w:rPr>
        <w:t>»</w:t>
      </w:r>
      <w:r w:rsidRPr="0036269D">
        <w:rPr>
          <w:sz w:val="24"/>
          <w:szCs w:val="24"/>
        </w:rPr>
        <w:t xml:space="preserve"> (</w:t>
      </w:r>
      <w:r w:rsidR="00A639FC">
        <w:rPr>
          <w:sz w:val="24"/>
          <w:szCs w:val="24"/>
        </w:rPr>
        <w:t>2021/2022</w:t>
      </w:r>
      <w:r w:rsidR="006E7A72"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учебный</w:t>
      </w:r>
      <w:r w:rsidRPr="0036269D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год</w:t>
      </w:r>
      <w:r w:rsidRPr="0036269D">
        <w:rPr>
          <w:sz w:val="24"/>
          <w:szCs w:val="24"/>
        </w:rPr>
        <w:t>):</w:t>
      </w:r>
    </w:p>
    <w:p w14:paraId="018FF9DD" w14:textId="77777777" w:rsidR="006E7A72" w:rsidRPr="0036269D" w:rsidRDefault="006E7A72" w:rsidP="006E7A72">
      <w:pPr>
        <w:pStyle w:val="ad"/>
        <w:ind w:left="709" w:right="-4962"/>
        <w:jc w:val="both"/>
        <w:rPr>
          <w:sz w:val="24"/>
          <w:szCs w:val="24"/>
        </w:rPr>
      </w:pPr>
    </w:p>
    <w:tbl>
      <w:tblPr>
        <w:tblW w:w="949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1701"/>
        <w:gridCol w:w="802"/>
        <w:gridCol w:w="992"/>
        <w:gridCol w:w="2127"/>
        <w:gridCol w:w="1559"/>
        <w:gridCol w:w="1843"/>
      </w:tblGrid>
      <w:tr w:rsidR="00C43107" w:rsidRPr="00FF65D8" w14:paraId="542735E6" w14:textId="77777777" w:rsidTr="00C43107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7139CD" w14:textId="77777777" w:rsidR="00C43107" w:rsidRPr="00FF65D8" w:rsidRDefault="00C43107" w:rsidP="00F50101">
            <w:pPr>
              <w:shd w:val="clear" w:color="auto" w:fill="FFFFFF"/>
              <w:spacing w:after="0" w:line="240" w:lineRule="auto"/>
              <w:jc w:val="center"/>
            </w:pPr>
            <w:r w:rsidRPr="00FF65D8">
              <w:rPr>
                <w:bCs/>
              </w:rPr>
              <w:t>№ п/п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32EE4" w14:textId="77777777" w:rsidR="00C43107" w:rsidRPr="00FF65D8" w:rsidRDefault="00C43107" w:rsidP="00F50101">
            <w:pPr>
              <w:shd w:val="clear" w:color="auto" w:fill="FFFFFF"/>
              <w:spacing w:after="0" w:line="240" w:lineRule="auto"/>
              <w:jc w:val="center"/>
            </w:pPr>
            <w:r w:rsidRPr="006E7A72">
              <w:rPr>
                <w:rFonts w:eastAsia="Calibri"/>
                <w:lang w:eastAsia="en-US"/>
              </w:rPr>
              <w:t>ФИО студента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EA8F66" w14:textId="77777777" w:rsidR="00C43107" w:rsidRPr="00FF65D8" w:rsidRDefault="00C43107" w:rsidP="00F50101">
            <w:pPr>
              <w:shd w:val="clear" w:color="auto" w:fill="FFFFFF"/>
              <w:spacing w:after="0" w:line="240" w:lineRule="auto"/>
              <w:jc w:val="center"/>
            </w:pPr>
            <w:r w:rsidRPr="006E7A72">
              <w:rPr>
                <w:rFonts w:eastAsia="Calibri"/>
                <w:lang w:eastAsia="en-US"/>
              </w:rPr>
              <w:t>Акад. группа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8BFE7A" w14:textId="77777777" w:rsidR="00C43107" w:rsidRPr="00FF65D8" w:rsidRDefault="00C43107" w:rsidP="00F50101">
            <w:pPr>
              <w:shd w:val="clear" w:color="auto" w:fill="FFFFFF"/>
              <w:spacing w:after="0" w:line="240" w:lineRule="auto"/>
              <w:jc w:val="center"/>
              <w:rPr>
                <w:bCs/>
              </w:rPr>
            </w:pPr>
            <w:r w:rsidRPr="006E7A72">
              <w:rPr>
                <w:rFonts w:eastAsia="Calibri"/>
                <w:lang w:eastAsia="en-US"/>
              </w:rPr>
              <w:t>Основа обучения (бюджет/ договор)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AE7C47" w14:textId="77777777" w:rsidR="00C43107" w:rsidRPr="00135245" w:rsidRDefault="00C43107" w:rsidP="00F50101">
            <w:pPr>
              <w:shd w:val="clear" w:color="auto" w:fill="FFFFFF"/>
              <w:spacing w:after="0" w:line="240" w:lineRule="auto"/>
              <w:jc w:val="center"/>
            </w:pPr>
            <w:r w:rsidRPr="006E7A72">
              <w:rPr>
                <w:rFonts w:eastAsia="Calibri"/>
                <w:lang w:eastAsia="en-US"/>
              </w:rPr>
              <w:t>Темы выпускных квалификационных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6E7A72">
              <w:rPr>
                <w:rFonts w:eastAsia="Calibri"/>
                <w:lang w:eastAsia="en-US"/>
              </w:rPr>
              <w:t>работ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E28BCF" w14:textId="77777777" w:rsidR="00C43107" w:rsidRPr="00C43107" w:rsidRDefault="00C43107" w:rsidP="00C43107">
            <w:pPr>
              <w:ind w:right="-109"/>
              <w:jc w:val="center"/>
              <w:rPr>
                <w:rFonts w:eastAsia="Calibri"/>
                <w:lang w:eastAsia="en-US"/>
              </w:rPr>
            </w:pPr>
            <w:r w:rsidRPr="006E7A72">
              <w:rPr>
                <w:rFonts w:eastAsia="Calibri"/>
                <w:lang w:eastAsia="en-US"/>
              </w:rPr>
              <w:t>ФИО, должность научного руководителя</w:t>
            </w:r>
            <w:r w:rsidRPr="00C43107">
              <w:rPr>
                <w:rFonts w:eastAsia="Calibri"/>
                <w:lang w:eastAsia="en-US"/>
              </w:rPr>
              <w:t xml:space="preserve"> </w:t>
            </w:r>
            <w:r w:rsidRPr="006E7A72">
              <w:rPr>
                <w:rFonts w:eastAsia="Calibri"/>
                <w:lang w:eastAsia="en-US"/>
              </w:rPr>
              <w:t>от ВолГУ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1A39C6" w14:textId="77777777" w:rsidR="00C43107" w:rsidRPr="006E7A72" w:rsidRDefault="00C43107" w:rsidP="00C43107">
            <w:pPr>
              <w:ind w:right="-109"/>
              <w:jc w:val="center"/>
              <w:rPr>
                <w:rFonts w:eastAsia="Calibri"/>
                <w:lang w:eastAsia="en-US"/>
              </w:rPr>
            </w:pPr>
            <w:r w:rsidRPr="006E7A72">
              <w:rPr>
                <w:rFonts w:eastAsia="Calibri"/>
                <w:lang w:eastAsia="en-US"/>
              </w:rPr>
              <w:t>ФИО рецензента (название организации, должность)</w:t>
            </w:r>
          </w:p>
        </w:tc>
      </w:tr>
      <w:tr w:rsidR="00C43107" w:rsidRPr="0036269D" w14:paraId="14CC39DE" w14:textId="77777777" w:rsidTr="00C43107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B91A4" w14:textId="5EE6E839" w:rsidR="00C43107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1F3FA9" w14:textId="5B67C86B" w:rsidR="00C43107" w:rsidRPr="00FF65D8" w:rsidRDefault="00A639FC" w:rsidP="00F50101">
            <w:pPr>
              <w:shd w:val="clear" w:color="auto" w:fill="FFFFFF"/>
              <w:spacing w:after="0" w:line="240" w:lineRule="auto"/>
              <w:rPr>
                <w:bCs/>
              </w:rPr>
            </w:pPr>
            <w:r>
              <w:rPr>
                <w:bCs/>
              </w:rPr>
              <w:t>Бекингалиева Альбина Жолдыхановна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9EC44" w14:textId="3780986C" w:rsidR="00C43107" w:rsidRPr="00FF65D8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ПОМзм-191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49DD8C" w14:textId="5B64421F" w:rsidR="00C43107" w:rsidRPr="00DC6849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очная/бюджет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C50C9E" w14:textId="304985C4" w:rsidR="00C43107" w:rsidRPr="00135245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Разработка элективного курса «Приложения алгебры логики»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1CB30" w14:textId="0F9D7644" w:rsidR="00C43107" w:rsidRPr="00B74DC4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Клячин А.А., д.ф.-м. н., проф. каф. МАТФ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CB659" w14:textId="77777777" w:rsidR="00C43107" w:rsidRPr="00B74DC4" w:rsidRDefault="00C43107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</w:p>
        </w:tc>
      </w:tr>
      <w:tr w:rsidR="00A639FC" w:rsidRPr="0036269D" w14:paraId="03F20749" w14:textId="77777777" w:rsidTr="00C43107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26484" w14:textId="26CEBBD0" w:rsidR="00A639FC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56FCAF" w14:textId="6407DB60" w:rsidR="00A639FC" w:rsidRPr="0035576F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Кузнецова Ольга Александровна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28B285" w14:textId="1C77D04A" w:rsidR="00A639FC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ПОМзм-191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557633" w14:textId="3B7E5544" w:rsidR="00A639FC" w:rsidRPr="008B5762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очная/бюджет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A47339" w14:textId="7899D5E2" w:rsidR="00A639FC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Разработка элективного курса «Основы web-конструирования»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50C61" w14:textId="40AF4A8B" w:rsidR="00A639FC" w:rsidRPr="00B74DC4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Клячин А.А., д.ф.-м. н., проф. каф. МАТФ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A155" w14:textId="77777777" w:rsidR="00A639FC" w:rsidRPr="00B74DC4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</w:p>
        </w:tc>
      </w:tr>
      <w:tr w:rsidR="00A639FC" w:rsidRPr="0036269D" w14:paraId="4D0529B0" w14:textId="77777777" w:rsidTr="00C43107">
        <w:trPr>
          <w:trHeight w:val="170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AE82FA" w14:textId="1FCB91B0" w:rsidR="00A639FC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E3A1A9" w14:textId="5FA0C296" w:rsidR="00A639FC" w:rsidRPr="0035576F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Мосина Екатерина Владимировна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DBF5D" w14:textId="3555D06E" w:rsidR="00A639FC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ПОМзм-191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32D14" w14:textId="3829E0EE" w:rsidR="00A639FC" w:rsidRPr="008B5762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очная/бюджет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C50706" w14:textId="39A6E38D" w:rsidR="00A639FC" w:rsidRPr="0035576F" w:rsidRDefault="00A639FC" w:rsidP="00F50101">
            <w:pPr>
              <w:shd w:val="clear" w:color="auto" w:fill="FFFFFF"/>
              <w:spacing w:after="0" w:line="240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Применение методов машинного обучения в сфере образования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AB31D7" w14:textId="527470F0" w:rsidR="00A639FC" w:rsidRPr="00B74DC4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Гермашев И.В., д.т.н., проф. каф. МАТФ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A3FBF1" w14:textId="77777777" w:rsidR="00A639FC" w:rsidRPr="00B74DC4" w:rsidRDefault="00A639FC" w:rsidP="00F50101">
            <w:pPr>
              <w:shd w:val="clear" w:color="auto" w:fill="FFFFFF"/>
              <w:spacing w:after="0" w:line="240" w:lineRule="auto"/>
              <w:rPr>
                <w:bCs/>
                <w:lang w:val="en-US"/>
              </w:rPr>
            </w:pPr>
          </w:p>
        </w:tc>
      </w:tr>
    </w:tbl>
    <w:p w14:paraId="79D4C2B3" w14:textId="77777777" w:rsidR="00301154" w:rsidRPr="00B74DC4" w:rsidRDefault="00301154" w:rsidP="00F703FE">
      <w:pPr>
        <w:spacing w:after="0" w:line="240" w:lineRule="auto"/>
        <w:rPr>
          <w:rFonts w:eastAsia="Times New Roman"/>
          <w:sz w:val="24"/>
          <w:szCs w:val="28"/>
          <w:lang w:val="en-US"/>
        </w:rPr>
      </w:pPr>
    </w:p>
    <w:p w14:paraId="723E510C" w14:textId="77777777" w:rsidR="00301154" w:rsidRPr="00B74DC4" w:rsidRDefault="00301154" w:rsidP="00F703FE">
      <w:pPr>
        <w:spacing w:after="0" w:line="240" w:lineRule="auto"/>
        <w:ind w:right="-5245"/>
        <w:jc w:val="both"/>
        <w:rPr>
          <w:rFonts w:eastAsia="Times New Roman"/>
          <w:sz w:val="24"/>
          <w:szCs w:val="32"/>
          <w:lang w:val="en-US"/>
        </w:rPr>
      </w:pPr>
    </w:p>
    <w:p w14:paraId="5BB83BA9" w14:textId="62317F23" w:rsidR="00EB21C8" w:rsidRPr="00052A96" w:rsidRDefault="00870257" w:rsidP="00F703FE">
      <w:pPr>
        <w:ind w:right="-5245"/>
        <w:rPr>
          <w:sz w:val="24"/>
          <w:szCs w:val="28"/>
          <w:lang w:val="en-US"/>
        </w:rPr>
      </w:pPr>
      <w:r w:rsidRPr="00052A96">
        <w:rPr>
          <w:sz w:val="24"/>
          <w:szCs w:val="28"/>
        </w:rPr>
        <w:t>Заведующий</w:t>
      </w:r>
      <w:r w:rsidRPr="00052A96">
        <w:rPr>
          <w:sz w:val="24"/>
          <w:szCs w:val="28"/>
          <w:lang w:val="en-US"/>
        </w:rPr>
        <w:t xml:space="preserve"> </w:t>
      </w:r>
      <w:r w:rsidRPr="00052A96">
        <w:rPr>
          <w:sz w:val="24"/>
          <w:szCs w:val="28"/>
        </w:rPr>
        <w:t>кафедрой</w:t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="00A639FC">
        <w:rPr>
          <w:sz w:val="24"/>
          <w:szCs w:val="28"/>
          <w:lang w:val="en-US"/>
        </w:rPr>
        <w:t>Клячин А.А.</w:t>
      </w:r>
    </w:p>
    <w:p w14:paraId="45D59770" w14:textId="77777777" w:rsidR="002215B5" w:rsidRPr="00052A96" w:rsidRDefault="002215B5">
      <w:pPr>
        <w:rPr>
          <w:sz w:val="24"/>
          <w:szCs w:val="24"/>
          <w:lang w:val="en-US"/>
        </w:rPr>
      </w:pPr>
    </w:p>
    <w:sectPr w:rsidR="002215B5" w:rsidRPr="00052A96" w:rsidSect="00F703FE">
      <w:footerReference w:type="default" r:id="rId9"/>
      <w:pgSz w:w="11906" w:h="16838"/>
      <w:pgMar w:top="1134" w:right="6094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AAAD" w14:textId="77777777" w:rsidR="00AE61F3" w:rsidRDefault="00AE61F3" w:rsidP="00AF3087">
      <w:pPr>
        <w:spacing w:after="0" w:line="240" w:lineRule="auto"/>
      </w:pPr>
      <w:r>
        <w:separator/>
      </w:r>
    </w:p>
  </w:endnote>
  <w:endnote w:type="continuationSeparator" w:id="0">
    <w:p w14:paraId="419DE963" w14:textId="77777777" w:rsidR="00AE61F3" w:rsidRDefault="00AE61F3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76"/>
    </w:tblGrid>
    <w:tr w:rsidR="003B0B80" w:rsidRPr="00B017D1" w14:paraId="3980FA66" w14:textId="77777777" w:rsidTr="00392155">
      <w:trPr>
        <w:trHeight w:val="428"/>
      </w:trPr>
      <w:tc>
        <w:tcPr>
          <w:tcW w:w="9776" w:type="dxa"/>
        </w:tcPr>
        <w:p w14:paraId="58C9319B" w14:textId="77777777"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14:paraId="2412F4E5" w14:textId="77777777" w:rsidR="003B0B80" w:rsidRDefault="00A639FC" w:rsidP="003B0B80">
    <w:pPr>
      <w:pStyle w:val="a3"/>
    </w:pPr>
  </w:p>
  <w:p w14:paraId="0649C6DE" w14:textId="77777777" w:rsidR="003B0B80" w:rsidRDefault="00A639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0FE0" w14:textId="77777777" w:rsidR="00AE61F3" w:rsidRDefault="00AE61F3" w:rsidP="00AF3087">
      <w:pPr>
        <w:spacing w:after="0" w:line="240" w:lineRule="auto"/>
      </w:pPr>
      <w:r>
        <w:separator/>
      </w:r>
    </w:p>
  </w:footnote>
  <w:footnote w:type="continuationSeparator" w:id="0">
    <w:p w14:paraId="6A0E4E22" w14:textId="77777777" w:rsidR="00AE61F3" w:rsidRDefault="00AE61F3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D15D97"/>
    <w:multiLevelType w:val="hybridMultilevel"/>
    <w:tmpl w:val="6BD66B3A"/>
    <w:lvl w:ilvl="0" w:tplc="E834C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hideGrammaticalError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9D"/>
    <w:rsid w:val="00052A96"/>
    <w:rsid w:val="00057C3F"/>
    <w:rsid w:val="00076660"/>
    <w:rsid w:val="0007737B"/>
    <w:rsid w:val="00135245"/>
    <w:rsid w:val="00181798"/>
    <w:rsid w:val="001879F0"/>
    <w:rsid w:val="00193C44"/>
    <w:rsid w:val="001F3E5F"/>
    <w:rsid w:val="00210D81"/>
    <w:rsid w:val="002121DE"/>
    <w:rsid w:val="002215B5"/>
    <w:rsid w:val="0027778B"/>
    <w:rsid w:val="00277B5E"/>
    <w:rsid w:val="002976D3"/>
    <w:rsid w:val="002E0B1E"/>
    <w:rsid w:val="00301154"/>
    <w:rsid w:val="00342229"/>
    <w:rsid w:val="0035576F"/>
    <w:rsid w:val="0036269D"/>
    <w:rsid w:val="00367C4F"/>
    <w:rsid w:val="00384F3A"/>
    <w:rsid w:val="00392155"/>
    <w:rsid w:val="003C2607"/>
    <w:rsid w:val="003D14DE"/>
    <w:rsid w:val="00417439"/>
    <w:rsid w:val="00423E98"/>
    <w:rsid w:val="004364A7"/>
    <w:rsid w:val="00441989"/>
    <w:rsid w:val="0044248E"/>
    <w:rsid w:val="004505CF"/>
    <w:rsid w:val="00454134"/>
    <w:rsid w:val="004E4F50"/>
    <w:rsid w:val="004F168D"/>
    <w:rsid w:val="004F4F4C"/>
    <w:rsid w:val="004F59FA"/>
    <w:rsid w:val="00514382"/>
    <w:rsid w:val="005267E8"/>
    <w:rsid w:val="005B285B"/>
    <w:rsid w:val="0061333F"/>
    <w:rsid w:val="006215BD"/>
    <w:rsid w:val="00635B9B"/>
    <w:rsid w:val="006754DF"/>
    <w:rsid w:val="006805D4"/>
    <w:rsid w:val="00693456"/>
    <w:rsid w:val="006D3CE8"/>
    <w:rsid w:val="006E7A72"/>
    <w:rsid w:val="00703C0C"/>
    <w:rsid w:val="00707074"/>
    <w:rsid w:val="00745FBC"/>
    <w:rsid w:val="00753539"/>
    <w:rsid w:val="007A3819"/>
    <w:rsid w:val="007A3C7B"/>
    <w:rsid w:val="007D65F3"/>
    <w:rsid w:val="008062EA"/>
    <w:rsid w:val="00813F3F"/>
    <w:rsid w:val="008647B8"/>
    <w:rsid w:val="00870257"/>
    <w:rsid w:val="008713F6"/>
    <w:rsid w:val="00882D11"/>
    <w:rsid w:val="00884B80"/>
    <w:rsid w:val="008B3426"/>
    <w:rsid w:val="008B5762"/>
    <w:rsid w:val="00941763"/>
    <w:rsid w:val="00960E9A"/>
    <w:rsid w:val="00961186"/>
    <w:rsid w:val="00982E0D"/>
    <w:rsid w:val="009A58D9"/>
    <w:rsid w:val="009C18FC"/>
    <w:rsid w:val="00A02217"/>
    <w:rsid w:val="00A4730E"/>
    <w:rsid w:val="00A620C5"/>
    <w:rsid w:val="00A639FC"/>
    <w:rsid w:val="00AA4E22"/>
    <w:rsid w:val="00AB067A"/>
    <w:rsid w:val="00AB6581"/>
    <w:rsid w:val="00AE61F3"/>
    <w:rsid w:val="00AF3087"/>
    <w:rsid w:val="00B74DC4"/>
    <w:rsid w:val="00BB7FFD"/>
    <w:rsid w:val="00BC4276"/>
    <w:rsid w:val="00C43107"/>
    <w:rsid w:val="00C97835"/>
    <w:rsid w:val="00CF4485"/>
    <w:rsid w:val="00D340AD"/>
    <w:rsid w:val="00D35E90"/>
    <w:rsid w:val="00D40B8E"/>
    <w:rsid w:val="00D52CAC"/>
    <w:rsid w:val="00DC6849"/>
    <w:rsid w:val="00DD60D4"/>
    <w:rsid w:val="00E0630A"/>
    <w:rsid w:val="00E13D35"/>
    <w:rsid w:val="00E221DB"/>
    <w:rsid w:val="00E92284"/>
    <w:rsid w:val="00EA6602"/>
    <w:rsid w:val="00EB21C8"/>
    <w:rsid w:val="00EC21A4"/>
    <w:rsid w:val="00F1388C"/>
    <w:rsid w:val="00F449E3"/>
    <w:rsid w:val="00F703FE"/>
    <w:rsid w:val="00F77836"/>
    <w:rsid w:val="00FB6193"/>
    <w:rsid w:val="00FE7776"/>
    <w:rsid w:val="00FF58F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66D915"/>
  <w15:docId w15:val="{CEB889C0-8D35-4D7C-92D4-6D4713F7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87"/>
  </w:style>
  <w:style w:type="paragraph" w:styleId="4">
    <w:name w:val="heading 4"/>
    <w:basedOn w:val="a"/>
    <w:next w:val="a"/>
    <w:link w:val="40"/>
    <w:uiPriority w:val="99"/>
    <w:qFormat/>
    <w:rsid w:val="005B285B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eastAsia="Times New Roman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  <w:style w:type="character" w:customStyle="1" w:styleId="40">
    <w:name w:val="Заголовок 4 Знак"/>
    <w:basedOn w:val="a0"/>
    <w:link w:val="4"/>
    <w:uiPriority w:val="99"/>
    <w:rsid w:val="005B285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21"/>
    <w:basedOn w:val="a"/>
    <w:uiPriority w:val="99"/>
    <w:rsid w:val="005B285B"/>
    <w:pPr>
      <w:widowControl w:val="0"/>
      <w:suppressAutoHyphens/>
      <w:spacing w:after="0" w:line="240" w:lineRule="auto"/>
      <w:jc w:val="center"/>
    </w:pPr>
    <w:rPr>
      <w:rFonts w:eastAsia="Times New Roman"/>
      <w:b/>
      <w:lang w:eastAsia="ar-SA"/>
    </w:rPr>
  </w:style>
  <w:style w:type="paragraph" w:styleId="ab">
    <w:name w:val="header"/>
    <w:basedOn w:val="a"/>
    <w:link w:val="ac"/>
    <w:uiPriority w:val="99"/>
    <w:unhideWhenUsed/>
    <w:rsid w:val="0039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2155"/>
  </w:style>
  <w:style w:type="paragraph" w:styleId="ad">
    <w:name w:val="Body Text Indent"/>
    <w:basedOn w:val="a"/>
    <w:link w:val="ae"/>
    <w:rsid w:val="004E4F50"/>
    <w:pPr>
      <w:spacing w:after="120" w:line="240" w:lineRule="auto"/>
      <w:ind w:left="283"/>
    </w:pPr>
    <w:rPr>
      <w:rFonts w:eastAsia="Times New Roman"/>
    </w:rPr>
  </w:style>
  <w:style w:type="character" w:customStyle="1" w:styleId="ae">
    <w:name w:val="Основной текст с отступом Знак"/>
    <w:basedOn w:val="a0"/>
    <w:link w:val="ad"/>
    <w:rsid w:val="004E4F50"/>
    <w:rPr>
      <w:rFonts w:eastAsia="Times New Roman"/>
      <w:sz w:val="20"/>
    </w:rPr>
  </w:style>
  <w:style w:type="table" w:styleId="af">
    <w:name w:val="Table Grid"/>
    <w:basedOn w:val="a1"/>
    <w:uiPriority w:val="59"/>
    <w:rsid w:val="006E7A72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Reviewers.template.dotx</Template>
  <TotalTime>0</TotalTime>
  <Pages>1</Pages>
  <Words>174</Words>
  <Characters>996</Characters>
  <Application>Microsoft Office Word</Application>
  <DocSecurity>6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Юрий Петренко</dc:creator>
  <cp:lastModifiedBy>Юрий</cp:lastModifiedBy>
  <cp:revision>2</cp:revision>
  <dcterms:created xsi:type="dcterms:W3CDTF">2022-05-15T10:33:00Z</dcterms:created>
  <dcterms:modified xsi:type="dcterms:W3CDTF">2022-05-15T10:33:00Z</dcterms:modified>
</cp:coreProperties>
</file>