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05A2" w14:textId="77777777" w:rsidR="00DD60D4" w:rsidRDefault="00DD60D4" w:rsidP="00F703FE">
      <w:pPr>
        <w:spacing w:after="0" w:line="240" w:lineRule="auto"/>
        <w:ind w:left="6379" w:right="-5387"/>
        <w:rPr>
          <w:rFonts w:eastAsia="Times New Roman"/>
          <w:szCs w:val="24"/>
        </w:rPr>
      </w:pPr>
      <w:r>
        <w:rPr>
          <w:rFonts w:eastAsia="Times New Roman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39C2EDEF" wp14:editId="062EBEDF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499745" cy="75501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Cs w:val="24"/>
        </w:rPr>
        <w:t>Директору ИМИТ</w:t>
      </w:r>
    </w:p>
    <w:p w14:paraId="14A1E70E" w14:textId="77777777" w:rsidR="00DD60D4" w:rsidRDefault="00DD60D4" w:rsidP="00DD60D4">
      <w:pPr>
        <w:spacing w:after="0" w:line="240" w:lineRule="auto"/>
        <w:ind w:left="6372" w:right="-5387"/>
        <w:rPr>
          <w:rFonts w:eastAsia="Times New Roman"/>
          <w:szCs w:val="24"/>
        </w:rPr>
      </w:pPr>
      <w:r>
        <w:rPr>
          <w:rFonts w:eastAsia="Times New Roman"/>
          <w:szCs w:val="24"/>
        </w:rPr>
        <w:t>А.Г. Лосеву</w:t>
      </w:r>
    </w:p>
    <w:p w14:paraId="2229B757" w14:textId="77777777" w:rsidR="00F703FE" w:rsidRDefault="00F703FE" w:rsidP="00F703FE">
      <w:pPr>
        <w:spacing w:after="0" w:line="240" w:lineRule="auto"/>
        <w:ind w:right="-5387"/>
        <w:rPr>
          <w:rFonts w:eastAsia="Times New Roman"/>
          <w:szCs w:val="24"/>
        </w:rPr>
      </w:pPr>
    </w:p>
    <w:p w14:paraId="356B4160" w14:textId="77777777" w:rsid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6EB7BF43" w14:textId="77777777" w:rsidR="00F703FE" w:rsidRP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1A3160CF" w14:textId="777777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>Федеральное государственное автономное</w:t>
      </w:r>
    </w:p>
    <w:p w14:paraId="735B953A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 xml:space="preserve"> образовательное учреждение высшего образования</w:t>
      </w:r>
    </w:p>
    <w:p w14:paraId="1B78BC79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«Волгоградский</w:t>
      </w:r>
    </w:p>
    <w:p w14:paraId="01E31EBD" w14:textId="777777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государственный университет»</w:t>
      </w:r>
    </w:p>
    <w:p w14:paraId="011EF5A8" w14:textId="608B75BE" w:rsidR="00DD60D4" w:rsidRPr="00DD77B6" w:rsidRDefault="00414F9C" w:rsidP="00DD60D4">
      <w:pPr>
        <w:spacing w:after="0" w:line="240" w:lineRule="auto"/>
        <w:jc w:val="center"/>
        <w:rPr>
          <w:rFonts w:eastAsia="Times New Roman"/>
          <w:i/>
          <w:sz w:val="28"/>
          <w:szCs w:val="28"/>
          <w:lang w:val="en-US"/>
        </w:rPr>
      </w:pPr>
      <w:r>
        <w:rPr>
          <w:rFonts w:eastAsia="Times New Roman"/>
          <w:i/>
          <w:szCs w:val="28"/>
          <w:lang w:val="en-US"/>
        </w:rPr>
        <w:t>Кафедра математического анализа и теории функций</w:t>
      </w:r>
    </w:p>
    <w:p w14:paraId="1BC2DBF8" w14:textId="77777777" w:rsidR="00DD60D4" w:rsidRPr="00DD77B6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0"/>
          <w:lang w:val="en-US"/>
        </w:rPr>
      </w:pPr>
    </w:p>
    <w:p w14:paraId="1D7D6A78" w14:textId="77777777" w:rsidR="00DD60D4" w:rsidRPr="00DD77B6" w:rsidRDefault="00DD60D4" w:rsidP="00E221DB">
      <w:pPr>
        <w:spacing w:after="0" w:line="240" w:lineRule="auto"/>
        <w:jc w:val="center"/>
        <w:rPr>
          <w:rFonts w:eastAsia="Times New Roman"/>
          <w:b/>
          <w:sz w:val="28"/>
          <w:szCs w:val="16"/>
          <w:lang w:val="en-US"/>
        </w:rPr>
      </w:pPr>
      <w:r w:rsidRPr="00301154">
        <w:rPr>
          <w:rFonts w:eastAsia="Times New Roman"/>
          <w:b/>
          <w:sz w:val="28"/>
          <w:szCs w:val="16"/>
        </w:rPr>
        <w:t>ПРЕДСТАВЛЕНИЕ</w:t>
      </w:r>
    </w:p>
    <w:p w14:paraId="0840C3FC" w14:textId="29FD2E4B" w:rsidR="00DD77B6" w:rsidRDefault="00414F9C" w:rsidP="00DD77B6">
      <w:pPr>
        <w:spacing w:after="0" w:line="240" w:lineRule="auto"/>
        <w:jc w:val="center"/>
        <w:rPr>
          <w:rFonts w:eastAsia="Times New Roman"/>
          <w:szCs w:val="24"/>
          <w:lang w:val="en-US"/>
        </w:rPr>
      </w:pPr>
      <w:r>
        <w:rPr>
          <w:rFonts w:eastAsia="Times New Roman"/>
          <w:b/>
          <w:szCs w:val="24"/>
          <w:lang w:val="en-US"/>
        </w:rPr>
        <w:t>15.05.2022</w:t>
      </w:r>
    </w:p>
    <w:p w14:paraId="5912D3D3" w14:textId="77777777" w:rsidR="00DD60D4" w:rsidRPr="00DD77B6" w:rsidRDefault="00DD60D4" w:rsidP="00F703FE">
      <w:pPr>
        <w:spacing w:after="0" w:line="240" w:lineRule="auto"/>
        <w:rPr>
          <w:rFonts w:eastAsia="Times New Roman"/>
          <w:lang w:val="en-US"/>
        </w:rPr>
      </w:pPr>
    </w:p>
    <w:p w14:paraId="42552DBA" w14:textId="77777777" w:rsidR="00301154" w:rsidRPr="00DD77B6" w:rsidRDefault="00301154" w:rsidP="00F703FE">
      <w:pPr>
        <w:spacing w:after="0" w:line="240" w:lineRule="auto"/>
        <w:ind w:right="-5245"/>
        <w:rPr>
          <w:rFonts w:eastAsia="Times New Roman"/>
          <w:lang w:val="en-US"/>
        </w:rPr>
      </w:pPr>
    </w:p>
    <w:p w14:paraId="58C81DDF" w14:textId="078566C1" w:rsidR="00870257" w:rsidRPr="00DD77B6" w:rsidRDefault="006D3CE8" w:rsidP="006D3CE8">
      <w:pPr>
        <w:pStyle w:val="a7"/>
        <w:shd w:val="clear" w:color="auto" w:fill="FFFFFF"/>
        <w:spacing w:after="120"/>
        <w:ind w:left="0" w:right="-4962" w:firstLine="709"/>
        <w:jc w:val="both"/>
        <w:rPr>
          <w:szCs w:val="24"/>
          <w:lang w:val="en-US"/>
        </w:rPr>
      </w:pPr>
      <w:r>
        <w:rPr>
          <w:szCs w:val="24"/>
        </w:rPr>
        <w:t>Утвердить</w:t>
      </w:r>
      <w:r w:rsidRPr="00DD77B6">
        <w:rPr>
          <w:szCs w:val="24"/>
          <w:lang w:val="en-US"/>
        </w:rPr>
        <w:t xml:space="preserve"> </w:t>
      </w:r>
      <w:r>
        <w:rPr>
          <w:szCs w:val="24"/>
        </w:rPr>
        <w:t>темы</w:t>
      </w:r>
      <w:r w:rsidRPr="00DD77B6">
        <w:rPr>
          <w:szCs w:val="24"/>
          <w:lang w:val="en-US"/>
        </w:rPr>
        <w:t xml:space="preserve"> </w:t>
      </w:r>
      <w:r>
        <w:rPr>
          <w:bCs/>
          <w:iCs/>
        </w:rPr>
        <w:t>выпускных</w:t>
      </w:r>
      <w:r w:rsidRPr="00DD77B6">
        <w:rPr>
          <w:bCs/>
          <w:iCs/>
          <w:lang w:val="en-US"/>
        </w:rPr>
        <w:t xml:space="preserve"> </w:t>
      </w:r>
      <w:r>
        <w:rPr>
          <w:bCs/>
          <w:iCs/>
        </w:rPr>
        <w:t>квалификационных</w:t>
      </w:r>
      <w:r w:rsidRPr="00DD77B6">
        <w:rPr>
          <w:bCs/>
          <w:iCs/>
          <w:lang w:val="en-US"/>
        </w:rPr>
        <w:t xml:space="preserve"> </w:t>
      </w:r>
      <w:r>
        <w:rPr>
          <w:bCs/>
          <w:iCs/>
        </w:rPr>
        <w:t>работ</w:t>
      </w:r>
      <w:r w:rsidRPr="00DD77B6">
        <w:rPr>
          <w:bCs/>
          <w:iCs/>
          <w:lang w:val="en-US"/>
        </w:rPr>
        <w:t xml:space="preserve"> </w:t>
      </w:r>
      <w:r>
        <w:rPr>
          <w:bCs/>
          <w:iCs/>
        </w:rPr>
        <w:t>обучающихся</w:t>
      </w:r>
      <w:r w:rsidRPr="00DD77B6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DD77B6">
        <w:rPr>
          <w:szCs w:val="24"/>
          <w:lang w:val="en-US"/>
        </w:rPr>
        <w:t xml:space="preserve"> </w:t>
      </w:r>
      <w:r>
        <w:rPr>
          <w:szCs w:val="24"/>
        </w:rPr>
        <w:t>основной</w:t>
      </w:r>
      <w:r w:rsidRPr="00DD77B6">
        <w:rPr>
          <w:szCs w:val="24"/>
          <w:lang w:val="en-US"/>
        </w:rPr>
        <w:t xml:space="preserve"> </w:t>
      </w:r>
      <w:r>
        <w:rPr>
          <w:szCs w:val="24"/>
        </w:rPr>
        <w:t>профессиональной</w:t>
      </w:r>
      <w:r w:rsidRPr="00DD77B6">
        <w:rPr>
          <w:szCs w:val="24"/>
          <w:lang w:val="en-US"/>
        </w:rPr>
        <w:t xml:space="preserve"> </w:t>
      </w:r>
      <w:r>
        <w:rPr>
          <w:szCs w:val="24"/>
        </w:rPr>
        <w:t>образовательной</w:t>
      </w:r>
      <w:r w:rsidRPr="00DD77B6">
        <w:rPr>
          <w:szCs w:val="24"/>
          <w:lang w:val="en-US"/>
        </w:rPr>
        <w:t xml:space="preserve"> </w:t>
      </w:r>
      <w:r>
        <w:rPr>
          <w:szCs w:val="24"/>
        </w:rPr>
        <w:t>программе</w:t>
      </w:r>
      <w:r w:rsidRPr="00DD77B6">
        <w:rPr>
          <w:szCs w:val="24"/>
          <w:lang w:val="en-US"/>
        </w:rPr>
        <w:t xml:space="preserve"> </w:t>
      </w:r>
      <w:r>
        <w:rPr>
          <w:szCs w:val="24"/>
        </w:rPr>
        <w:t>высшего</w:t>
      </w:r>
      <w:r w:rsidRPr="00DD77B6">
        <w:rPr>
          <w:szCs w:val="24"/>
          <w:lang w:val="en-US"/>
        </w:rPr>
        <w:t xml:space="preserve"> </w:t>
      </w:r>
      <w:r>
        <w:rPr>
          <w:szCs w:val="24"/>
        </w:rPr>
        <w:t>образования</w:t>
      </w:r>
      <w:r w:rsidRPr="00DD77B6">
        <w:rPr>
          <w:szCs w:val="24"/>
          <w:lang w:val="en-US"/>
        </w:rPr>
        <w:t xml:space="preserve"> - </w:t>
      </w:r>
      <w:r>
        <w:rPr>
          <w:szCs w:val="24"/>
        </w:rPr>
        <w:t>программе</w:t>
      </w:r>
      <w:r w:rsidRPr="00DD77B6">
        <w:rPr>
          <w:szCs w:val="24"/>
          <w:lang w:val="en-US"/>
        </w:rPr>
        <w:t xml:space="preserve"> </w:t>
      </w:r>
      <w:r w:rsidR="00414F9C">
        <w:rPr>
          <w:szCs w:val="24"/>
          <w:lang w:val="en-US"/>
        </w:rPr>
        <w:t>магистратура</w:t>
      </w:r>
      <w:r w:rsidRPr="00DD77B6">
        <w:rPr>
          <w:szCs w:val="24"/>
          <w:lang w:val="en-US"/>
        </w:rPr>
        <w:t xml:space="preserve"> «</w:t>
      </w:r>
      <w:r w:rsidR="00414F9C">
        <w:rPr>
          <w:szCs w:val="24"/>
          <w:lang w:val="en-US"/>
        </w:rPr>
        <w:t>Информационное обеспечение автоматизированных систем</w:t>
      </w:r>
      <w:r w:rsidRPr="00DD77B6">
        <w:rPr>
          <w:szCs w:val="24"/>
          <w:lang w:val="en-US"/>
        </w:rPr>
        <w:t xml:space="preserve">», </w:t>
      </w:r>
      <w:r>
        <w:rPr>
          <w:szCs w:val="24"/>
        </w:rPr>
        <w:t>направления</w:t>
      </w:r>
      <w:r w:rsidRPr="00DD77B6">
        <w:rPr>
          <w:szCs w:val="24"/>
          <w:lang w:val="en-US"/>
        </w:rPr>
        <w:t xml:space="preserve"> </w:t>
      </w:r>
      <w:r>
        <w:rPr>
          <w:szCs w:val="24"/>
        </w:rPr>
        <w:t>подготовки</w:t>
      </w:r>
      <w:r w:rsidRPr="00DD77B6">
        <w:rPr>
          <w:szCs w:val="24"/>
          <w:lang w:val="en-US"/>
        </w:rPr>
        <w:t xml:space="preserve"> </w:t>
      </w:r>
      <w:r w:rsidR="00414F9C">
        <w:rPr>
          <w:szCs w:val="24"/>
          <w:lang w:val="en-US"/>
        </w:rPr>
        <w:t>09.04.03</w:t>
      </w:r>
      <w:r w:rsidRPr="00DD77B6">
        <w:rPr>
          <w:szCs w:val="24"/>
          <w:lang w:val="en-US"/>
        </w:rPr>
        <w:t xml:space="preserve"> </w:t>
      </w:r>
      <w:r w:rsidR="00293644" w:rsidRPr="00DD77B6">
        <w:rPr>
          <w:szCs w:val="24"/>
          <w:lang w:val="en-US"/>
        </w:rPr>
        <w:t>«</w:t>
      </w:r>
      <w:r w:rsidR="00414F9C">
        <w:rPr>
          <w:szCs w:val="24"/>
          <w:lang w:val="en-US"/>
        </w:rPr>
        <w:t>Прикладная информатика</w:t>
      </w:r>
      <w:r w:rsidR="00293644" w:rsidRPr="00DD77B6">
        <w:rPr>
          <w:szCs w:val="24"/>
          <w:lang w:val="en-US"/>
        </w:rPr>
        <w:t>»</w:t>
      </w:r>
      <w:r w:rsidRPr="00DD77B6">
        <w:rPr>
          <w:szCs w:val="24"/>
          <w:lang w:val="en-US"/>
        </w:rPr>
        <w:t xml:space="preserve">, </w:t>
      </w:r>
      <w:r>
        <w:rPr>
          <w:szCs w:val="24"/>
        </w:rPr>
        <w:t>назначить</w:t>
      </w:r>
      <w:r w:rsidRPr="00DD77B6">
        <w:rPr>
          <w:szCs w:val="24"/>
          <w:lang w:val="en-US"/>
        </w:rPr>
        <w:t xml:space="preserve"> </w:t>
      </w:r>
      <w:r>
        <w:rPr>
          <w:bCs/>
          <w:iCs/>
        </w:rPr>
        <w:t>руководителей</w:t>
      </w:r>
      <w:r w:rsidRPr="00DD77B6">
        <w:rPr>
          <w:bCs/>
          <w:iCs/>
          <w:lang w:val="en-US"/>
        </w:rPr>
        <w:t xml:space="preserve"> </w:t>
      </w:r>
      <w:r>
        <w:rPr>
          <w:bCs/>
          <w:iCs/>
        </w:rPr>
        <w:t>и</w:t>
      </w:r>
      <w:r w:rsidRPr="00DD77B6">
        <w:rPr>
          <w:bCs/>
          <w:iCs/>
          <w:lang w:val="en-US"/>
        </w:rPr>
        <w:t xml:space="preserve"> </w:t>
      </w:r>
      <w:r>
        <w:rPr>
          <w:bCs/>
          <w:iCs/>
        </w:rPr>
        <w:t>консультантов</w:t>
      </w:r>
      <w:r w:rsidRPr="00DD77B6">
        <w:rPr>
          <w:szCs w:val="24"/>
          <w:lang w:val="en-US"/>
        </w:rPr>
        <w:t>:</w:t>
      </w:r>
    </w:p>
    <w:p w14:paraId="102EE408" w14:textId="77777777" w:rsidR="005B285B" w:rsidRPr="00DD77B6" w:rsidRDefault="005B285B" w:rsidP="00135245">
      <w:pPr>
        <w:pStyle w:val="a7"/>
        <w:shd w:val="clear" w:color="auto" w:fill="FFFFFF"/>
        <w:spacing w:after="120"/>
        <w:ind w:left="0" w:firstLine="709"/>
        <w:jc w:val="both"/>
        <w:rPr>
          <w:szCs w:val="24"/>
          <w:lang w:val="en-US"/>
        </w:rPr>
      </w:pPr>
    </w:p>
    <w:tbl>
      <w:tblPr>
        <w:tblW w:w="939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1701"/>
        <w:gridCol w:w="1417"/>
        <w:gridCol w:w="709"/>
        <w:gridCol w:w="2977"/>
        <w:gridCol w:w="2126"/>
      </w:tblGrid>
      <w:tr w:rsidR="00F1388C" w:rsidRPr="00FF65D8" w14:paraId="7BF7B30C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EECF95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№ п/п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E8EAC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ФИО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D44CF3" w14:textId="77777777" w:rsidR="00F1388C" w:rsidRPr="00FF65D8" w:rsidRDefault="00F1388C" w:rsidP="005B285B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Академическая</w:t>
            </w:r>
          </w:p>
          <w:p w14:paraId="6D98F8D7" w14:textId="77777777" w:rsidR="00F1388C" w:rsidRPr="00FF65D8" w:rsidRDefault="00F1388C" w:rsidP="005B285B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группа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F45F8" w14:textId="77777777" w:rsidR="00F1388C" w:rsidRPr="00FF65D8" w:rsidRDefault="00F1388C" w:rsidP="00135245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</w:rPr>
            </w:pPr>
            <w:r w:rsidRPr="00FF65D8">
              <w:rPr>
                <w:bCs/>
                <w:sz w:val="20"/>
              </w:rPr>
              <w:t>Курс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7C0A4B" w14:textId="77777777" w:rsidR="00F1388C" w:rsidRPr="00135245" w:rsidRDefault="00F1388C" w:rsidP="00BC4276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135245">
              <w:rPr>
                <w:bCs/>
                <w:sz w:val="20"/>
              </w:rPr>
              <w:t>Тема 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3B8DC" w14:textId="77777777" w:rsidR="00F1388C" w:rsidRPr="00FF65D8" w:rsidRDefault="00F1388C" w:rsidP="00FF65D8">
            <w:pPr>
              <w:shd w:val="clear" w:color="auto" w:fill="FFFFFF"/>
              <w:spacing w:after="0" w:line="240" w:lineRule="auto"/>
              <w:jc w:val="center"/>
              <w:rPr>
                <w:sz w:val="20"/>
              </w:rPr>
            </w:pPr>
            <w:r w:rsidRPr="00FF65D8">
              <w:rPr>
                <w:bCs/>
                <w:sz w:val="20"/>
              </w:rPr>
              <w:t>Руководитель работы (ФИО, должность)</w:t>
            </w:r>
          </w:p>
        </w:tc>
      </w:tr>
      <w:tr w:rsidR="0035576F" w:rsidRPr="00DD77B6" w14:paraId="7B888FC0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9CDF79" w14:textId="7DBC55B3" w:rsidR="0035576F" w:rsidRPr="0035576F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361892" w14:textId="3D30BD5F" w:rsidR="0035576F" w:rsidRPr="00FF65D8" w:rsidRDefault="00414F9C" w:rsidP="0035576F">
            <w:pPr>
              <w:shd w:val="clear" w:color="auto" w:fill="FFFFFF"/>
              <w:spacing w:after="0" w:line="240" w:lineRule="auto"/>
              <w:rPr>
                <w:bCs/>
                <w:sz w:val="20"/>
              </w:rPr>
            </w:pPr>
            <w:r>
              <w:rPr>
                <w:bCs/>
                <w:sz w:val="20"/>
              </w:rPr>
              <w:t>Бекингалиева Альбина Жолдыхановна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597D4B" w14:textId="11DDBD68" w:rsidR="0035576F" w:rsidRPr="00FF65D8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ПОМзм-191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28816E" w14:textId="02B7F4BC" w:rsidR="0035576F" w:rsidRPr="00DC6849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FA5B55" w14:textId="66347B61" w:rsidR="0035576F" w:rsidRPr="00135245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Разработка элективного курса «Приложения алгебры логики»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8ECE2E" w14:textId="066E2318" w:rsidR="0035576F" w:rsidRPr="00693456" w:rsidRDefault="00414F9C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Клячин А.А., д.ф.-м. н., проф. каф. МАТФ</w:t>
            </w:r>
          </w:p>
        </w:tc>
      </w:tr>
      <w:tr w:rsidR="00414F9C" w:rsidRPr="00DD77B6" w14:paraId="76D115F8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639D10" w14:textId="4A44F495" w:rsidR="00414F9C" w:rsidRPr="0035576F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8D7A07" w14:textId="5267E00E" w:rsidR="00414F9C" w:rsidRPr="0035576F" w:rsidRDefault="00414F9C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Кузнецова Ольга Александровна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8F4B43" w14:textId="760B5073" w:rsidR="00414F9C" w:rsidRPr="0035576F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ПОМзм-191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4738C3" w14:textId="2B1A440A" w:rsidR="00414F9C" w:rsidRPr="0035576F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594822" w14:textId="29B0FBA4" w:rsidR="00414F9C" w:rsidRPr="0035576F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Разработка элективного курса «Основы web-конструирования»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14281" w14:textId="05B28B6A" w:rsidR="00414F9C" w:rsidRPr="003074FC" w:rsidRDefault="00414F9C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Клячин А.А., д.ф.-м. н., проф. каф. МАТФ</w:t>
            </w:r>
          </w:p>
        </w:tc>
      </w:tr>
      <w:tr w:rsidR="00414F9C" w:rsidRPr="00DD77B6" w14:paraId="4B6784B3" w14:textId="77777777" w:rsidTr="005B285B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593166" w14:textId="2D9B03E7" w:rsidR="00414F9C" w:rsidRPr="0035576F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8D42C" w14:textId="2EF176B5" w:rsidR="00414F9C" w:rsidRPr="0035576F" w:rsidRDefault="00414F9C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Мосина Екатерина Владимировна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8065B7" w14:textId="0063C3AB" w:rsidR="00414F9C" w:rsidRPr="0035576F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ПОМзм-191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AED21" w14:textId="0E56164B" w:rsidR="00414F9C" w:rsidRPr="0035576F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F7E80C" w14:textId="17A2044E" w:rsidR="00414F9C" w:rsidRPr="0035576F" w:rsidRDefault="00414F9C" w:rsidP="0035576F">
            <w:pPr>
              <w:shd w:val="clear" w:color="auto" w:fill="FFFFFF"/>
              <w:spacing w:after="0" w:line="240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Применение методов машинного обучения в сфере образования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8E0521" w14:textId="3D8BEA00" w:rsidR="00414F9C" w:rsidRPr="003074FC" w:rsidRDefault="00414F9C" w:rsidP="0035576F">
            <w:pPr>
              <w:shd w:val="clear" w:color="auto" w:fill="FFFFFF"/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Гермашев И.В., д.т.н., проф. каф. МАТФ</w:t>
            </w:r>
          </w:p>
        </w:tc>
      </w:tr>
    </w:tbl>
    <w:p w14:paraId="40FFBF2C" w14:textId="77777777" w:rsidR="00301154" w:rsidRPr="00693456" w:rsidRDefault="00301154" w:rsidP="00F703FE">
      <w:pPr>
        <w:spacing w:after="0" w:line="240" w:lineRule="auto"/>
        <w:rPr>
          <w:rFonts w:eastAsia="Times New Roman"/>
          <w:lang w:val="en-US"/>
        </w:rPr>
      </w:pPr>
    </w:p>
    <w:p w14:paraId="2E55CFBB" w14:textId="77777777" w:rsidR="00301154" w:rsidRPr="00693456" w:rsidRDefault="00301154" w:rsidP="00F703FE">
      <w:pPr>
        <w:spacing w:after="0" w:line="240" w:lineRule="auto"/>
        <w:ind w:right="-5245"/>
        <w:jc w:val="both"/>
        <w:rPr>
          <w:rFonts w:eastAsia="Times New Roman"/>
          <w:szCs w:val="24"/>
          <w:lang w:val="en-US"/>
        </w:rPr>
      </w:pPr>
    </w:p>
    <w:p w14:paraId="2D0EFD1F" w14:textId="25884449" w:rsidR="00EB21C8" w:rsidRPr="00982E0D" w:rsidRDefault="00870257" w:rsidP="00F703FE">
      <w:pPr>
        <w:ind w:right="-5245"/>
        <w:rPr>
          <w:lang w:val="en-US"/>
        </w:rPr>
      </w:pPr>
      <w:r w:rsidRPr="002215B5">
        <w:t>Заведующий</w:t>
      </w:r>
      <w:r w:rsidRPr="00982E0D">
        <w:rPr>
          <w:lang w:val="en-US"/>
        </w:rPr>
        <w:t xml:space="preserve"> </w:t>
      </w:r>
      <w:r w:rsidRPr="002215B5">
        <w:t>кафедрой</w:t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Pr="00982E0D">
        <w:rPr>
          <w:lang w:val="en-US"/>
        </w:rPr>
        <w:tab/>
      </w:r>
      <w:r w:rsidR="00414F9C">
        <w:rPr>
          <w:lang w:val="en-US"/>
        </w:rPr>
        <w:t>Клячин А.А.</w:t>
      </w:r>
    </w:p>
    <w:p w14:paraId="33114CFA" w14:textId="77777777" w:rsidR="002215B5" w:rsidRPr="00982E0D" w:rsidRDefault="002215B5">
      <w:pPr>
        <w:rPr>
          <w:lang w:val="en-US"/>
        </w:rPr>
      </w:pPr>
    </w:p>
    <w:sectPr w:rsidR="002215B5" w:rsidRPr="00982E0D" w:rsidSect="00F703FE">
      <w:footerReference w:type="default" r:id="rId9"/>
      <w:pgSz w:w="11906" w:h="16838"/>
      <w:pgMar w:top="1134" w:right="6094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E91E" w14:textId="77777777" w:rsidR="00D1403E" w:rsidRDefault="00D1403E" w:rsidP="00AF3087">
      <w:pPr>
        <w:spacing w:after="0" w:line="240" w:lineRule="auto"/>
      </w:pPr>
      <w:r>
        <w:separator/>
      </w:r>
    </w:p>
  </w:endnote>
  <w:endnote w:type="continuationSeparator" w:id="0">
    <w:p w14:paraId="05ADDB9E" w14:textId="77777777" w:rsidR="00D1403E" w:rsidRDefault="00D1403E" w:rsidP="00AF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776"/>
    </w:tblGrid>
    <w:tr w:rsidR="003B0B80" w:rsidRPr="00B017D1" w14:paraId="32F1F960" w14:textId="77777777" w:rsidTr="00392155">
      <w:trPr>
        <w:trHeight w:val="428"/>
      </w:trPr>
      <w:tc>
        <w:tcPr>
          <w:tcW w:w="9776" w:type="dxa"/>
        </w:tcPr>
        <w:p w14:paraId="70421A25" w14:textId="77777777" w:rsidR="003B0B80" w:rsidRPr="00B017D1" w:rsidRDefault="00EB21C8" w:rsidP="00676571">
          <w:pPr>
            <w:jc w:val="center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017D1">
            <w:rPr>
              <w:rFonts w:ascii="Arial" w:hAnsi="Arial" w:cs="Arial"/>
              <w:b/>
              <w:sz w:val="18"/>
              <w:szCs w:val="18"/>
              <w:lang w:eastAsia="en-US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14:paraId="07F89C23" w14:textId="77777777" w:rsidR="003B0B80" w:rsidRDefault="00414F9C" w:rsidP="003B0B80">
    <w:pPr>
      <w:pStyle w:val="a3"/>
    </w:pPr>
  </w:p>
  <w:p w14:paraId="678AB065" w14:textId="77777777" w:rsidR="003B0B80" w:rsidRDefault="00414F9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7F8B" w14:textId="77777777" w:rsidR="00D1403E" w:rsidRDefault="00D1403E" w:rsidP="00AF3087">
      <w:pPr>
        <w:spacing w:after="0" w:line="240" w:lineRule="auto"/>
      </w:pPr>
      <w:r>
        <w:separator/>
      </w:r>
    </w:p>
  </w:footnote>
  <w:footnote w:type="continuationSeparator" w:id="0">
    <w:p w14:paraId="1F1C1C2B" w14:textId="77777777" w:rsidR="00D1403E" w:rsidRDefault="00D1403E" w:rsidP="00AF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30DA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82740B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hideSpellingErrors/>
  <w:hideGrammaticalError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6"/>
    <w:rsid w:val="00057C3F"/>
    <w:rsid w:val="00076660"/>
    <w:rsid w:val="0007737B"/>
    <w:rsid w:val="00135245"/>
    <w:rsid w:val="00181798"/>
    <w:rsid w:val="001879F0"/>
    <w:rsid w:val="00193C44"/>
    <w:rsid w:val="001F3E5F"/>
    <w:rsid w:val="00210D81"/>
    <w:rsid w:val="002121DE"/>
    <w:rsid w:val="002215B5"/>
    <w:rsid w:val="0027778B"/>
    <w:rsid w:val="00293644"/>
    <w:rsid w:val="002976D3"/>
    <w:rsid w:val="00301154"/>
    <w:rsid w:val="003074FC"/>
    <w:rsid w:val="00342229"/>
    <w:rsid w:val="0035576F"/>
    <w:rsid w:val="00367C4F"/>
    <w:rsid w:val="00384F3A"/>
    <w:rsid w:val="00392155"/>
    <w:rsid w:val="00392307"/>
    <w:rsid w:val="003C2607"/>
    <w:rsid w:val="00414F9C"/>
    <w:rsid w:val="00417439"/>
    <w:rsid w:val="00423E98"/>
    <w:rsid w:val="004364A7"/>
    <w:rsid w:val="00441989"/>
    <w:rsid w:val="0044248E"/>
    <w:rsid w:val="00447807"/>
    <w:rsid w:val="004505CF"/>
    <w:rsid w:val="004F4F4C"/>
    <w:rsid w:val="00514382"/>
    <w:rsid w:val="005267E8"/>
    <w:rsid w:val="005B285B"/>
    <w:rsid w:val="0061333F"/>
    <w:rsid w:val="00635B9B"/>
    <w:rsid w:val="006754DF"/>
    <w:rsid w:val="006805D4"/>
    <w:rsid w:val="00693456"/>
    <w:rsid w:val="006D3CE8"/>
    <w:rsid w:val="00703C0C"/>
    <w:rsid w:val="00707074"/>
    <w:rsid w:val="00745FBC"/>
    <w:rsid w:val="00753539"/>
    <w:rsid w:val="007A3819"/>
    <w:rsid w:val="007A3C7B"/>
    <w:rsid w:val="008062EA"/>
    <w:rsid w:val="00813F3F"/>
    <w:rsid w:val="008647B8"/>
    <w:rsid w:val="00870257"/>
    <w:rsid w:val="008713F6"/>
    <w:rsid w:val="00882D11"/>
    <w:rsid w:val="00884B80"/>
    <w:rsid w:val="008B3426"/>
    <w:rsid w:val="00960E9A"/>
    <w:rsid w:val="00961186"/>
    <w:rsid w:val="00982E0D"/>
    <w:rsid w:val="00A02217"/>
    <w:rsid w:val="00A4730E"/>
    <w:rsid w:val="00AB067A"/>
    <w:rsid w:val="00AB6581"/>
    <w:rsid w:val="00AF3087"/>
    <w:rsid w:val="00B049C4"/>
    <w:rsid w:val="00BB7FFD"/>
    <w:rsid w:val="00BC4276"/>
    <w:rsid w:val="00C97835"/>
    <w:rsid w:val="00CF4485"/>
    <w:rsid w:val="00D1403E"/>
    <w:rsid w:val="00D340AD"/>
    <w:rsid w:val="00D35E90"/>
    <w:rsid w:val="00D40B8E"/>
    <w:rsid w:val="00D52CAC"/>
    <w:rsid w:val="00DC6849"/>
    <w:rsid w:val="00DD60D4"/>
    <w:rsid w:val="00DD77B6"/>
    <w:rsid w:val="00E13D35"/>
    <w:rsid w:val="00E221DB"/>
    <w:rsid w:val="00E46CB9"/>
    <w:rsid w:val="00EA6602"/>
    <w:rsid w:val="00EB21C8"/>
    <w:rsid w:val="00EC21A4"/>
    <w:rsid w:val="00F1388C"/>
    <w:rsid w:val="00F703FE"/>
    <w:rsid w:val="00FB6193"/>
    <w:rsid w:val="00FE7776"/>
    <w:rsid w:val="00FF58F0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719A5E"/>
  <w15:docId w15:val="{A640B1EA-DE89-410E-94A1-3A3FA560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87"/>
  </w:style>
  <w:style w:type="paragraph" w:styleId="4">
    <w:name w:val="heading 4"/>
    <w:basedOn w:val="a"/>
    <w:next w:val="a"/>
    <w:link w:val="40"/>
    <w:uiPriority w:val="99"/>
    <w:qFormat/>
    <w:rsid w:val="005B285B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01154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</w:rPr>
  </w:style>
  <w:style w:type="character" w:customStyle="1" w:styleId="a4">
    <w:name w:val="Нижний колонтитул Знак"/>
    <w:basedOn w:val="a0"/>
    <w:link w:val="a3"/>
    <w:rsid w:val="0030115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0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15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0257"/>
    <w:pPr>
      <w:spacing w:after="0" w:line="240" w:lineRule="auto"/>
      <w:ind w:left="720"/>
      <w:contextualSpacing/>
    </w:pPr>
    <w:rPr>
      <w:rFonts w:eastAsia="Times New Roman"/>
    </w:rPr>
  </w:style>
  <w:style w:type="paragraph" w:styleId="a8">
    <w:name w:val="footnote text"/>
    <w:basedOn w:val="a"/>
    <w:link w:val="a9"/>
    <w:uiPriority w:val="99"/>
    <w:semiHidden/>
    <w:unhideWhenUsed/>
    <w:rsid w:val="002215B5"/>
    <w:pPr>
      <w:spacing w:after="0"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215B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215B5"/>
    <w:rPr>
      <w:vertAlign w:val="superscript"/>
    </w:rPr>
  </w:style>
  <w:style w:type="character" w:customStyle="1" w:styleId="40">
    <w:name w:val="Заголовок 4 Знак"/>
    <w:basedOn w:val="a0"/>
    <w:link w:val="4"/>
    <w:uiPriority w:val="99"/>
    <w:rsid w:val="005B285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">
    <w:name w:val="Основной текст 21"/>
    <w:basedOn w:val="a"/>
    <w:uiPriority w:val="99"/>
    <w:rsid w:val="005B285B"/>
    <w:pPr>
      <w:widowControl w:val="0"/>
      <w:suppressAutoHyphens/>
      <w:spacing w:after="0" w:line="240" w:lineRule="auto"/>
      <w:jc w:val="center"/>
    </w:pPr>
    <w:rPr>
      <w:rFonts w:eastAsia="Times New Roman"/>
      <w:b/>
      <w:lang w:eastAsia="ar-SA"/>
    </w:rPr>
  </w:style>
  <w:style w:type="paragraph" w:styleId="ab">
    <w:name w:val="header"/>
    <w:basedOn w:val="a"/>
    <w:link w:val="ac"/>
    <w:uiPriority w:val="99"/>
    <w:unhideWhenUsed/>
    <w:rsid w:val="0039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47B01-DEC3-45FD-B12F-8781A026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TopicsOfFqwReport.template.dotx</Template>
  <TotalTime>0</TotalTime>
  <Pages>1</Pages>
  <Words>166</Words>
  <Characters>949</Characters>
  <Application>Microsoft Office Word</Application>
  <DocSecurity>6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Юрий Петренко</dc:creator>
  <cp:lastModifiedBy>Юрий</cp:lastModifiedBy>
  <cp:revision>2</cp:revision>
  <dcterms:created xsi:type="dcterms:W3CDTF">2022-05-15T09:49:00Z</dcterms:created>
  <dcterms:modified xsi:type="dcterms:W3CDTF">2022-05-15T09:49:00Z</dcterms:modified>
</cp:coreProperties>
</file>