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1772F" w14:textId="77777777" w:rsidR="00DD60D4" w:rsidRPr="00052A96" w:rsidRDefault="00DD60D4" w:rsidP="00F703FE">
      <w:pPr>
        <w:spacing w:after="0" w:line="240" w:lineRule="auto"/>
        <w:ind w:left="6379" w:right="-5387"/>
        <w:rPr>
          <w:rFonts w:eastAsia="Times New Roman"/>
          <w:sz w:val="24"/>
          <w:szCs w:val="24"/>
        </w:rPr>
      </w:pPr>
      <w:r w:rsidRPr="00052A96">
        <w:rPr>
          <w:rFonts w:eastAsia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51565DF" wp14:editId="60F20103">
            <wp:simplePos x="0" y="0"/>
            <wp:positionH relativeFrom="margin">
              <wp:align>center</wp:align>
            </wp:positionH>
            <wp:positionV relativeFrom="paragraph">
              <wp:posOffset>-7620</wp:posOffset>
            </wp:positionV>
            <wp:extent cx="499745" cy="755015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" cy="755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52A96">
        <w:rPr>
          <w:rFonts w:eastAsia="Times New Roman"/>
          <w:sz w:val="24"/>
          <w:szCs w:val="24"/>
        </w:rPr>
        <w:t>Директору ИМИТ</w:t>
      </w:r>
    </w:p>
    <w:p w14:paraId="19C63E69" w14:textId="77777777" w:rsidR="00DD60D4" w:rsidRPr="00052A96" w:rsidRDefault="00DD60D4" w:rsidP="00DD60D4">
      <w:pPr>
        <w:spacing w:after="0" w:line="240" w:lineRule="auto"/>
        <w:ind w:left="6372" w:right="-5387"/>
        <w:rPr>
          <w:rFonts w:eastAsia="Times New Roman"/>
          <w:sz w:val="24"/>
          <w:szCs w:val="24"/>
        </w:rPr>
      </w:pPr>
      <w:r w:rsidRPr="00052A96">
        <w:rPr>
          <w:rFonts w:eastAsia="Times New Roman"/>
          <w:sz w:val="24"/>
          <w:szCs w:val="24"/>
        </w:rPr>
        <w:t>А.Г. Лосеву</w:t>
      </w:r>
    </w:p>
    <w:p w14:paraId="65551131" w14:textId="77777777" w:rsidR="00F703FE" w:rsidRPr="00052A96" w:rsidRDefault="00F703FE" w:rsidP="00F703FE">
      <w:pPr>
        <w:spacing w:after="0" w:line="240" w:lineRule="auto"/>
        <w:ind w:right="-5387"/>
        <w:rPr>
          <w:rFonts w:eastAsia="Times New Roman"/>
          <w:sz w:val="24"/>
          <w:szCs w:val="24"/>
        </w:rPr>
      </w:pPr>
    </w:p>
    <w:p w14:paraId="0B8176D8" w14:textId="77777777" w:rsidR="00F703FE" w:rsidRDefault="00F703FE" w:rsidP="00F703FE">
      <w:pPr>
        <w:spacing w:after="0" w:line="240" w:lineRule="auto"/>
        <w:ind w:right="-5387"/>
        <w:rPr>
          <w:rFonts w:eastAsia="Times New Roman"/>
          <w:sz w:val="16"/>
          <w:szCs w:val="16"/>
        </w:rPr>
      </w:pPr>
    </w:p>
    <w:p w14:paraId="00B9017B" w14:textId="77777777" w:rsidR="00F703FE" w:rsidRPr="00F703FE" w:rsidRDefault="00F703FE" w:rsidP="00F703FE">
      <w:pPr>
        <w:spacing w:after="0" w:line="240" w:lineRule="auto"/>
        <w:ind w:right="-5387"/>
        <w:rPr>
          <w:rFonts w:eastAsia="Times New Roman"/>
          <w:sz w:val="16"/>
          <w:szCs w:val="16"/>
        </w:rPr>
      </w:pPr>
    </w:p>
    <w:p w14:paraId="547A8A53" w14:textId="77777777" w:rsidR="00DD60D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16"/>
          <w:szCs w:val="16"/>
        </w:rPr>
      </w:pPr>
      <w:r w:rsidRPr="00301154">
        <w:rPr>
          <w:rFonts w:eastAsia="Times New Roman"/>
          <w:b/>
          <w:sz w:val="16"/>
          <w:szCs w:val="16"/>
        </w:rPr>
        <w:t>Федеральное государственное автономное</w:t>
      </w:r>
    </w:p>
    <w:p w14:paraId="7C19664B" w14:textId="77777777" w:rsidR="00DD60D4" w:rsidRPr="0030115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16"/>
          <w:szCs w:val="16"/>
        </w:rPr>
      </w:pPr>
      <w:r w:rsidRPr="00301154">
        <w:rPr>
          <w:rFonts w:eastAsia="Times New Roman"/>
          <w:b/>
          <w:sz w:val="16"/>
          <w:szCs w:val="16"/>
        </w:rPr>
        <w:t xml:space="preserve"> образовательное учреждение высшего образования</w:t>
      </w:r>
    </w:p>
    <w:p w14:paraId="7576563C" w14:textId="77777777" w:rsidR="00DD60D4" w:rsidRPr="0030115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28"/>
          <w:szCs w:val="28"/>
        </w:rPr>
      </w:pPr>
      <w:r w:rsidRPr="00301154">
        <w:rPr>
          <w:rFonts w:eastAsia="Times New Roman"/>
          <w:b/>
          <w:sz w:val="28"/>
          <w:szCs w:val="28"/>
        </w:rPr>
        <w:t>«Волгоградский</w:t>
      </w:r>
    </w:p>
    <w:p w14:paraId="57D739E6" w14:textId="77777777" w:rsidR="00DD60D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  <w:sz w:val="28"/>
          <w:szCs w:val="28"/>
        </w:rPr>
      </w:pPr>
      <w:r w:rsidRPr="00301154">
        <w:rPr>
          <w:rFonts w:eastAsia="Times New Roman"/>
          <w:b/>
          <w:sz w:val="28"/>
          <w:szCs w:val="28"/>
        </w:rPr>
        <w:t>государственный университет»</w:t>
      </w:r>
    </w:p>
    <w:p w14:paraId="76D5215D" w14:textId="2B7D8261" w:rsidR="00DD60D4" w:rsidRPr="00052A96" w:rsidRDefault="00DE02A8" w:rsidP="00DD60D4">
      <w:pPr>
        <w:spacing w:after="0" w:line="240" w:lineRule="auto"/>
        <w:jc w:val="center"/>
        <w:rPr>
          <w:rFonts w:eastAsia="Times New Roman"/>
          <w:i/>
          <w:sz w:val="24"/>
          <w:szCs w:val="24"/>
        </w:rPr>
      </w:pPr>
      <w:r>
        <w:rPr>
          <w:rFonts w:eastAsia="Times New Roman"/>
          <w:i/>
          <w:sz w:val="24"/>
          <w:szCs w:val="24"/>
        </w:rPr>
        <w:t>Кафедра математического анализа и теории функций</w:t>
      </w:r>
    </w:p>
    <w:p w14:paraId="696DF3CE" w14:textId="77777777" w:rsidR="00DD60D4" w:rsidRPr="00301154" w:rsidRDefault="00DD60D4" w:rsidP="00DD60D4">
      <w:pPr>
        <w:spacing w:after="0" w:line="240" w:lineRule="auto"/>
        <w:ind w:left="720" w:hanging="720"/>
        <w:jc w:val="center"/>
        <w:rPr>
          <w:rFonts w:eastAsia="Times New Roman"/>
          <w:b/>
        </w:rPr>
      </w:pPr>
    </w:p>
    <w:p w14:paraId="3A2F0BF7" w14:textId="77777777" w:rsidR="00DD60D4" w:rsidRPr="00E221DB" w:rsidRDefault="00DD60D4" w:rsidP="00E221DB">
      <w:pPr>
        <w:spacing w:after="0" w:line="240" w:lineRule="auto"/>
        <w:jc w:val="center"/>
        <w:rPr>
          <w:rFonts w:eastAsia="Times New Roman"/>
          <w:b/>
          <w:sz w:val="28"/>
          <w:szCs w:val="16"/>
        </w:rPr>
      </w:pPr>
      <w:r w:rsidRPr="00301154">
        <w:rPr>
          <w:rFonts w:eastAsia="Times New Roman"/>
          <w:b/>
          <w:sz w:val="28"/>
          <w:szCs w:val="16"/>
        </w:rPr>
        <w:t>ПРЕДСТАВЛЕНИЕ</w:t>
      </w:r>
    </w:p>
    <w:p w14:paraId="39EACC50" w14:textId="4A9A53C1" w:rsidR="00DD60D4" w:rsidRPr="00052A96" w:rsidRDefault="00DE02A8" w:rsidP="00DD60D4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24"/>
          <w:szCs w:val="24"/>
        </w:rPr>
        <w:t>12.05.2022</w:t>
      </w:r>
    </w:p>
    <w:p w14:paraId="7FACDAC5" w14:textId="77777777" w:rsidR="00DD60D4" w:rsidRPr="00052A96" w:rsidRDefault="00DD60D4" w:rsidP="00F703FE">
      <w:pPr>
        <w:spacing w:after="0" w:line="240" w:lineRule="auto"/>
        <w:rPr>
          <w:rFonts w:eastAsia="Times New Roman"/>
          <w:sz w:val="24"/>
          <w:szCs w:val="24"/>
        </w:rPr>
      </w:pPr>
    </w:p>
    <w:p w14:paraId="2551C33C" w14:textId="77777777" w:rsidR="00301154" w:rsidRPr="00052A96" w:rsidRDefault="00301154" w:rsidP="00F703FE">
      <w:pPr>
        <w:spacing w:after="0" w:line="240" w:lineRule="auto"/>
        <w:ind w:right="-5245"/>
        <w:rPr>
          <w:rFonts w:eastAsia="Times New Roman"/>
          <w:sz w:val="24"/>
          <w:szCs w:val="24"/>
        </w:rPr>
      </w:pPr>
    </w:p>
    <w:p w14:paraId="647EF49E" w14:textId="452BB394" w:rsidR="004E4F50" w:rsidRDefault="004E4F50" w:rsidP="004E4F50">
      <w:pPr>
        <w:pStyle w:val="ad"/>
        <w:numPr>
          <w:ilvl w:val="0"/>
          <w:numId w:val="3"/>
        </w:numPr>
        <w:ind w:left="0" w:right="-4962" w:firstLine="709"/>
        <w:jc w:val="both"/>
        <w:rPr>
          <w:sz w:val="24"/>
          <w:szCs w:val="24"/>
        </w:rPr>
      </w:pPr>
      <w:r w:rsidRPr="00103736">
        <w:rPr>
          <w:sz w:val="24"/>
          <w:szCs w:val="24"/>
        </w:rPr>
        <w:t xml:space="preserve">Прошу назначить рецензентов </w:t>
      </w:r>
      <w:r>
        <w:rPr>
          <w:sz w:val="24"/>
          <w:szCs w:val="24"/>
        </w:rPr>
        <w:t>выпускных квалификационных работ</w:t>
      </w:r>
      <w:r w:rsidRPr="00103736">
        <w:rPr>
          <w:sz w:val="24"/>
          <w:szCs w:val="24"/>
        </w:rPr>
        <w:t xml:space="preserve"> студентов </w:t>
      </w:r>
      <w:r w:rsidR="00DE02A8">
        <w:rPr>
          <w:sz w:val="24"/>
          <w:szCs w:val="24"/>
        </w:rPr>
        <w:t>3</w:t>
      </w:r>
      <w:r>
        <w:rPr>
          <w:sz w:val="24"/>
          <w:szCs w:val="24"/>
        </w:rPr>
        <w:t xml:space="preserve"> курса </w:t>
      </w:r>
      <w:r w:rsidR="00DE02A8">
        <w:rPr>
          <w:sz w:val="24"/>
          <w:szCs w:val="24"/>
        </w:rPr>
        <w:t>очного</w:t>
      </w:r>
      <w:r w:rsidR="006E7A72" w:rsidRPr="006E7A72">
        <w:rPr>
          <w:sz w:val="24"/>
          <w:szCs w:val="24"/>
        </w:rPr>
        <w:t xml:space="preserve"> </w:t>
      </w:r>
      <w:r w:rsidRPr="00103736">
        <w:rPr>
          <w:sz w:val="24"/>
          <w:szCs w:val="24"/>
        </w:rPr>
        <w:t xml:space="preserve">формы обучения образовательной программы высшего образования – </w:t>
      </w:r>
      <w:r w:rsidR="00DE02A8">
        <w:rPr>
          <w:sz w:val="24"/>
          <w:szCs w:val="24"/>
        </w:rPr>
        <w:t>магистратуры</w:t>
      </w:r>
      <w:r w:rsidR="006E7A72">
        <w:rPr>
          <w:sz w:val="24"/>
          <w:szCs w:val="24"/>
        </w:rPr>
        <w:t xml:space="preserve"> </w:t>
      </w:r>
      <w:r w:rsidR="00DE02A8">
        <w:rPr>
          <w:sz w:val="24"/>
          <w:szCs w:val="24"/>
        </w:rPr>
        <w:t>09.04.03</w:t>
      </w:r>
      <w:r w:rsidR="006E7A72" w:rsidRPr="006E7A72">
        <w:rPr>
          <w:sz w:val="24"/>
          <w:szCs w:val="24"/>
        </w:rPr>
        <w:t xml:space="preserve"> </w:t>
      </w:r>
      <w:r w:rsidR="006E7A72">
        <w:rPr>
          <w:sz w:val="24"/>
          <w:szCs w:val="24"/>
        </w:rPr>
        <w:t>«</w:t>
      </w:r>
      <w:r w:rsidR="00DE02A8">
        <w:rPr>
          <w:sz w:val="24"/>
          <w:szCs w:val="24"/>
        </w:rPr>
        <w:t>Прикладная информатика</w:t>
      </w:r>
      <w:r w:rsidR="006E7A72">
        <w:rPr>
          <w:sz w:val="24"/>
          <w:szCs w:val="24"/>
        </w:rPr>
        <w:t>»</w:t>
      </w:r>
      <w:r w:rsidRPr="00103736">
        <w:rPr>
          <w:sz w:val="24"/>
          <w:szCs w:val="24"/>
        </w:rPr>
        <w:t xml:space="preserve"> (</w:t>
      </w:r>
      <w:r w:rsidR="00DE02A8">
        <w:rPr>
          <w:sz w:val="24"/>
          <w:szCs w:val="24"/>
        </w:rPr>
        <w:t>0/1</w:t>
      </w:r>
      <w:r w:rsidR="006E7A72">
        <w:rPr>
          <w:sz w:val="24"/>
          <w:szCs w:val="24"/>
        </w:rPr>
        <w:t xml:space="preserve"> </w:t>
      </w:r>
      <w:r w:rsidRPr="00103736">
        <w:rPr>
          <w:sz w:val="24"/>
          <w:szCs w:val="24"/>
        </w:rPr>
        <w:t>учебный год):</w:t>
      </w:r>
    </w:p>
    <w:p w14:paraId="6DCA887E" w14:textId="77777777" w:rsidR="006E7A72" w:rsidRDefault="006E7A72" w:rsidP="006E7A72">
      <w:pPr>
        <w:pStyle w:val="ad"/>
        <w:ind w:left="709" w:right="-4962"/>
        <w:jc w:val="both"/>
        <w:rPr>
          <w:sz w:val="24"/>
          <w:szCs w:val="24"/>
        </w:rPr>
      </w:pPr>
    </w:p>
    <w:tbl>
      <w:tblPr>
        <w:tblStyle w:val="af"/>
        <w:tblW w:w="9747" w:type="dxa"/>
        <w:tblLayout w:type="fixed"/>
        <w:tblLook w:val="04A0" w:firstRow="1" w:lastRow="0" w:firstColumn="1" w:lastColumn="0" w:noHBand="0" w:noVBand="1"/>
      </w:tblPr>
      <w:tblGrid>
        <w:gridCol w:w="534"/>
        <w:gridCol w:w="1701"/>
        <w:gridCol w:w="850"/>
        <w:gridCol w:w="992"/>
        <w:gridCol w:w="2127"/>
        <w:gridCol w:w="1559"/>
        <w:gridCol w:w="1984"/>
      </w:tblGrid>
      <w:tr w:rsidR="006E7A72" w:rsidRPr="006E7A72" w14:paraId="163409E8" w14:textId="77777777" w:rsidTr="00566BD8">
        <w:tc>
          <w:tcPr>
            <w:tcW w:w="534" w:type="dxa"/>
            <w:vAlign w:val="center"/>
          </w:tcPr>
          <w:p w14:paraId="6DCB957D" w14:textId="77777777" w:rsidR="006E7A72" w:rsidRPr="006E7A72" w:rsidRDefault="006E7A72" w:rsidP="006E7A72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 w:rsidRPr="006E7A72">
              <w:rPr>
                <w:rFonts w:ascii="Times New Roman" w:hAnsi="Times New Roman" w:cs="Times New Roman"/>
                <w:sz w:val="20"/>
              </w:rPr>
              <w:t>№ п\п</w:t>
            </w:r>
          </w:p>
        </w:tc>
        <w:tc>
          <w:tcPr>
            <w:tcW w:w="1701" w:type="dxa"/>
            <w:vAlign w:val="center"/>
          </w:tcPr>
          <w:p w14:paraId="3632CB4E" w14:textId="77777777" w:rsidR="006E7A72" w:rsidRPr="006E7A72" w:rsidRDefault="006E7A72" w:rsidP="006E7A72">
            <w:pPr>
              <w:jc w:val="center"/>
              <w:rPr>
                <w:rFonts w:ascii="Times New Roman" w:eastAsia="Calibri" w:hAnsi="Times New Roman" w:cs="Times New Roman"/>
                <w:sz w:val="20"/>
                <w:lang w:eastAsia="en-US"/>
              </w:rPr>
            </w:pPr>
            <w:r w:rsidRPr="006E7A72">
              <w:rPr>
                <w:rFonts w:ascii="Times New Roman" w:eastAsia="Calibri" w:hAnsi="Times New Roman" w:cs="Times New Roman"/>
                <w:sz w:val="20"/>
                <w:lang w:eastAsia="en-US"/>
              </w:rPr>
              <w:t>ФИО студента</w:t>
            </w:r>
          </w:p>
        </w:tc>
        <w:tc>
          <w:tcPr>
            <w:tcW w:w="850" w:type="dxa"/>
            <w:vAlign w:val="center"/>
          </w:tcPr>
          <w:p w14:paraId="55AE4295" w14:textId="77777777" w:rsidR="006E7A72" w:rsidRPr="006E7A72" w:rsidRDefault="006E7A72" w:rsidP="006E7A72">
            <w:pPr>
              <w:ind w:right="-108"/>
              <w:jc w:val="center"/>
              <w:rPr>
                <w:rFonts w:ascii="Times New Roman" w:eastAsia="Calibri" w:hAnsi="Times New Roman" w:cs="Times New Roman"/>
                <w:sz w:val="20"/>
                <w:lang w:eastAsia="en-US"/>
              </w:rPr>
            </w:pPr>
            <w:r w:rsidRPr="006E7A72">
              <w:rPr>
                <w:rFonts w:ascii="Times New Roman" w:eastAsia="Calibri" w:hAnsi="Times New Roman" w:cs="Times New Roman"/>
                <w:sz w:val="20"/>
                <w:lang w:eastAsia="en-US"/>
              </w:rPr>
              <w:t>Акад. группа</w:t>
            </w:r>
          </w:p>
        </w:tc>
        <w:tc>
          <w:tcPr>
            <w:tcW w:w="992" w:type="dxa"/>
            <w:vAlign w:val="center"/>
          </w:tcPr>
          <w:p w14:paraId="193D2067" w14:textId="77777777" w:rsidR="006E7A72" w:rsidRPr="006E7A72" w:rsidRDefault="006E7A72" w:rsidP="006E7A72">
            <w:pPr>
              <w:ind w:right="-108"/>
              <w:jc w:val="center"/>
              <w:rPr>
                <w:rFonts w:ascii="Times New Roman" w:eastAsia="Calibri" w:hAnsi="Times New Roman" w:cs="Times New Roman"/>
                <w:sz w:val="20"/>
                <w:lang w:eastAsia="en-US"/>
              </w:rPr>
            </w:pPr>
            <w:r w:rsidRPr="006E7A72">
              <w:rPr>
                <w:rFonts w:ascii="Times New Roman" w:eastAsia="Calibri" w:hAnsi="Times New Roman" w:cs="Times New Roman"/>
                <w:sz w:val="20"/>
                <w:lang w:eastAsia="en-US"/>
              </w:rPr>
              <w:t>Основа обучения (бюджет/ договор)</w:t>
            </w:r>
          </w:p>
        </w:tc>
        <w:tc>
          <w:tcPr>
            <w:tcW w:w="2127" w:type="dxa"/>
            <w:vAlign w:val="center"/>
          </w:tcPr>
          <w:p w14:paraId="5910D3D4" w14:textId="77777777" w:rsidR="006E7A72" w:rsidRPr="006E7A72" w:rsidRDefault="006E7A72" w:rsidP="006E7A72">
            <w:pPr>
              <w:ind w:right="-109"/>
              <w:jc w:val="center"/>
              <w:rPr>
                <w:rFonts w:ascii="Times New Roman" w:eastAsia="Calibri" w:hAnsi="Times New Roman" w:cs="Times New Roman"/>
                <w:sz w:val="20"/>
                <w:lang w:eastAsia="en-US"/>
              </w:rPr>
            </w:pPr>
            <w:r w:rsidRPr="006E7A72">
              <w:rPr>
                <w:rFonts w:ascii="Times New Roman" w:eastAsia="Calibri" w:hAnsi="Times New Roman" w:cs="Times New Roman"/>
                <w:sz w:val="20"/>
                <w:lang w:eastAsia="en-US"/>
              </w:rPr>
              <w:t>Темы выпускных квалификационных</w:t>
            </w:r>
          </w:p>
          <w:p w14:paraId="759B3FA2" w14:textId="77777777" w:rsidR="006E7A72" w:rsidRPr="006E7A72" w:rsidRDefault="006E7A72" w:rsidP="006E7A72">
            <w:pPr>
              <w:ind w:right="-109"/>
              <w:jc w:val="center"/>
              <w:rPr>
                <w:rFonts w:ascii="Times New Roman" w:eastAsia="Calibri" w:hAnsi="Times New Roman" w:cs="Times New Roman"/>
                <w:sz w:val="20"/>
                <w:lang w:eastAsia="en-US"/>
              </w:rPr>
            </w:pPr>
            <w:r w:rsidRPr="006E7A72">
              <w:rPr>
                <w:rFonts w:ascii="Times New Roman" w:eastAsia="Calibri" w:hAnsi="Times New Roman" w:cs="Times New Roman"/>
                <w:sz w:val="20"/>
                <w:lang w:eastAsia="en-US"/>
              </w:rPr>
              <w:t>работ</w:t>
            </w:r>
          </w:p>
        </w:tc>
        <w:tc>
          <w:tcPr>
            <w:tcW w:w="1559" w:type="dxa"/>
            <w:vAlign w:val="center"/>
          </w:tcPr>
          <w:p w14:paraId="5FE51EF6" w14:textId="77777777" w:rsidR="006E7A72" w:rsidRPr="006E7A72" w:rsidRDefault="006E7A72" w:rsidP="006E7A72">
            <w:pPr>
              <w:ind w:right="-109"/>
              <w:jc w:val="center"/>
              <w:rPr>
                <w:rFonts w:ascii="Times New Roman" w:eastAsia="Calibri" w:hAnsi="Times New Roman" w:cs="Times New Roman"/>
                <w:sz w:val="20"/>
                <w:lang w:eastAsia="en-US"/>
              </w:rPr>
            </w:pPr>
            <w:r w:rsidRPr="006E7A72">
              <w:rPr>
                <w:rFonts w:ascii="Times New Roman" w:eastAsia="Calibri" w:hAnsi="Times New Roman" w:cs="Times New Roman"/>
                <w:sz w:val="20"/>
                <w:lang w:eastAsia="en-US"/>
              </w:rPr>
              <w:t>ФИО, должность научного руководителя</w:t>
            </w:r>
          </w:p>
          <w:p w14:paraId="73E1BFF8" w14:textId="77777777" w:rsidR="006E7A72" w:rsidRPr="006E7A72" w:rsidRDefault="006E7A72" w:rsidP="006E7A72">
            <w:pPr>
              <w:ind w:right="-109"/>
              <w:jc w:val="center"/>
              <w:rPr>
                <w:rFonts w:ascii="Times New Roman" w:eastAsia="Calibri" w:hAnsi="Times New Roman" w:cs="Times New Roman"/>
                <w:sz w:val="20"/>
                <w:lang w:eastAsia="en-US"/>
              </w:rPr>
            </w:pPr>
            <w:r w:rsidRPr="006E7A72">
              <w:rPr>
                <w:rFonts w:ascii="Times New Roman" w:eastAsia="Calibri" w:hAnsi="Times New Roman" w:cs="Times New Roman"/>
                <w:sz w:val="20"/>
                <w:lang w:eastAsia="en-US"/>
              </w:rPr>
              <w:t>от ВолГУ</w:t>
            </w:r>
          </w:p>
        </w:tc>
        <w:tc>
          <w:tcPr>
            <w:tcW w:w="1984" w:type="dxa"/>
            <w:vAlign w:val="center"/>
          </w:tcPr>
          <w:p w14:paraId="368E8FEB" w14:textId="77777777" w:rsidR="006E7A72" w:rsidRPr="006E7A72" w:rsidRDefault="006E7A72" w:rsidP="006E7A72">
            <w:pPr>
              <w:ind w:right="-109"/>
              <w:jc w:val="center"/>
              <w:rPr>
                <w:rFonts w:ascii="Times New Roman" w:eastAsia="Calibri" w:hAnsi="Times New Roman" w:cs="Times New Roman"/>
                <w:sz w:val="20"/>
                <w:lang w:eastAsia="en-US"/>
              </w:rPr>
            </w:pPr>
            <w:r w:rsidRPr="006E7A72">
              <w:rPr>
                <w:rFonts w:ascii="Times New Roman" w:eastAsia="Calibri" w:hAnsi="Times New Roman" w:cs="Times New Roman"/>
                <w:sz w:val="20"/>
                <w:lang w:eastAsia="en-US"/>
              </w:rPr>
              <w:t>ФИО рецензента (название организации, должность)</w:t>
            </w:r>
          </w:p>
        </w:tc>
      </w:tr>
      <w:tr w:rsidR="006E7A72" w:rsidRPr="006E7A72" w14:paraId="04A93306" w14:textId="77777777" w:rsidTr="00566BD8">
        <w:tc>
          <w:tcPr>
            <w:tcW w:w="534" w:type="dxa"/>
          </w:tcPr>
          <w:p w14:paraId="656CD375" w14:textId="646F0541" w:rsidR="006E7A72" w:rsidRPr="006E7A72" w:rsidRDefault="00DE02A8" w:rsidP="006E7A72">
            <w:pPr>
              <w:spacing w:after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701" w:type="dxa"/>
          </w:tcPr>
          <w:p w14:paraId="1AF928F7" w14:textId="5A0916C4" w:rsidR="006E7A72" w:rsidRPr="006E7A72" w:rsidRDefault="00DE02A8" w:rsidP="006E7A7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Бекингалиева Альбина Жолдыхановна</w:t>
            </w:r>
          </w:p>
        </w:tc>
        <w:tc>
          <w:tcPr>
            <w:tcW w:w="850" w:type="dxa"/>
          </w:tcPr>
          <w:p w14:paraId="63A55010" w14:textId="12296B61" w:rsidR="006E7A72" w:rsidRPr="006E7A72" w:rsidRDefault="00DE02A8" w:rsidP="006E7A72">
            <w:pPr>
              <w:spacing w:after="120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ПОМзм-191</w:t>
            </w:r>
          </w:p>
        </w:tc>
        <w:tc>
          <w:tcPr>
            <w:tcW w:w="992" w:type="dxa"/>
          </w:tcPr>
          <w:p w14:paraId="57FD68D4" w14:textId="2AA07F7C" w:rsidR="006E7A72" w:rsidRPr="006E7A72" w:rsidRDefault="006E7A72" w:rsidP="006E7A72">
            <w:pPr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  <w:tc>
          <w:tcPr>
            <w:tcW w:w="2127" w:type="dxa"/>
          </w:tcPr>
          <w:p w14:paraId="2FAB5FE3" w14:textId="29BB55B1" w:rsidR="006E7A72" w:rsidRPr="006E7A72" w:rsidRDefault="00DE02A8" w:rsidP="006E7A72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Разработка элективного курса «Приложения алгебры логики»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8A5D42" w14:textId="12D31DC7" w:rsidR="006E7A72" w:rsidRPr="006E7A72" w:rsidRDefault="00DE02A8" w:rsidP="006E7A72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Клячин А.А., д.ф.-м. н., проф. каф. МАТФ</w:t>
            </w:r>
          </w:p>
        </w:tc>
        <w:tc>
          <w:tcPr>
            <w:tcW w:w="1984" w:type="dxa"/>
          </w:tcPr>
          <w:p w14:paraId="432885FE" w14:textId="3A827421" w:rsidR="006E7A72" w:rsidRPr="006E7A72" w:rsidRDefault="006E7A72" w:rsidP="006E7A72">
            <w:pPr>
              <w:spacing w:after="120"/>
              <w:rPr>
                <w:rFonts w:ascii="Times New Roman" w:hAnsi="Times New Roman" w:cs="Times New Roman"/>
                <w:sz w:val="20"/>
                <w:highlight w:val="yellow"/>
                <w:lang w:val="en-US"/>
              </w:rPr>
            </w:pPr>
          </w:p>
        </w:tc>
      </w:tr>
      <w:tr w:rsidR="00DE02A8" w:rsidRPr="006E7A72" w14:paraId="19102394" w14:textId="77777777" w:rsidTr="00566BD8">
        <w:tc>
          <w:tcPr>
            <w:tcW w:w="534" w:type="dxa"/>
          </w:tcPr>
          <w:p w14:paraId="4FED5AA7" w14:textId="482A10CB" w:rsidR="00DE02A8" w:rsidRPr="006E7A72" w:rsidRDefault="00DE02A8" w:rsidP="006E7A72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2</w:t>
            </w:r>
          </w:p>
        </w:tc>
        <w:tc>
          <w:tcPr>
            <w:tcW w:w="1701" w:type="dxa"/>
          </w:tcPr>
          <w:p w14:paraId="5FBBA816" w14:textId="0B29C19A" w:rsidR="00DE02A8" w:rsidRPr="006E7A72" w:rsidRDefault="00DE02A8" w:rsidP="006E7A72">
            <w:r>
              <w:t>Кузнецова Ольга Александровна</w:t>
            </w:r>
          </w:p>
        </w:tc>
        <w:tc>
          <w:tcPr>
            <w:tcW w:w="850" w:type="dxa"/>
          </w:tcPr>
          <w:p w14:paraId="3D2C31A7" w14:textId="10D309C0" w:rsidR="00DE02A8" w:rsidRPr="006E7A72" w:rsidRDefault="00DE02A8" w:rsidP="006E7A72">
            <w:pPr>
              <w:spacing w:after="120"/>
              <w:jc w:val="center"/>
            </w:pPr>
            <w:r>
              <w:t>ПОМзм-191</w:t>
            </w:r>
          </w:p>
        </w:tc>
        <w:tc>
          <w:tcPr>
            <w:tcW w:w="992" w:type="dxa"/>
          </w:tcPr>
          <w:p w14:paraId="6379AF74" w14:textId="77777777" w:rsidR="00DE02A8" w:rsidRPr="006E7A72" w:rsidRDefault="00DE02A8" w:rsidP="006E7A72">
            <w:pPr>
              <w:jc w:val="center"/>
            </w:pPr>
          </w:p>
        </w:tc>
        <w:tc>
          <w:tcPr>
            <w:tcW w:w="2127" w:type="dxa"/>
          </w:tcPr>
          <w:p w14:paraId="4E4CE289" w14:textId="5BF4E2EC" w:rsidR="00DE02A8" w:rsidRPr="006E7A72" w:rsidRDefault="00DE02A8" w:rsidP="006E7A72">
            <w:r>
              <w:t>Разработка элективного курса «Основы web-конструирования»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9B8319" w14:textId="5CB2577E" w:rsidR="00DE02A8" w:rsidRPr="006E7A72" w:rsidRDefault="00DE02A8" w:rsidP="006E7A72">
            <w:pPr>
              <w:rPr>
                <w:lang w:val="en-US"/>
              </w:rPr>
            </w:pPr>
            <w:r>
              <w:rPr>
                <w:lang w:val="en-US"/>
              </w:rPr>
              <w:t>Клячин А.А., д.ф.-м. н., проф. каф. МАТФ</w:t>
            </w:r>
          </w:p>
        </w:tc>
        <w:tc>
          <w:tcPr>
            <w:tcW w:w="1984" w:type="dxa"/>
          </w:tcPr>
          <w:p w14:paraId="47015469" w14:textId="77777777" w:rsidR="00DE02A8" w:rsidRPr="006E7A72" w:rsidRDefault="00DE02A8" w:rsidP="006E7A72">
            <w:pPr>
              <w:spacing w:after="120"/>
              <w:rPr>
                <w:highlight w:val="yellow"/>
                <w:lang w:val="en-US"/>
              </w:rPr>
            </w:pPr>
          </w:p>
        </w:tc>
      </w:tr>
      <w:tr w:rsidR="00DE02A8" w:rsidRPr="006E7A72" w14:paraId="6D3F1C64" w14:textId="77777777" w:rsidTr="00566BD8">
        <w:tc>
          <w:tcPr>
            <w:tcW w:w="534" w:type="dxa"/>
          </w:tcPr>
          <w:p w14:paraId="0226A209" w14:textId="40D35BDC" w:rsidR="00DE02A8" w:rsidRPr="006E7A72" w:rsidRDefault="00DE02A8" w:rsidP="006E7A72">
            <w:pPr>
              <w:spacing w:after="12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3</w:t>
            </w:r>
          </w:p>
        </w:tc>
        <w:tc>
          <w:tcPr>
            <w:tcW w:w="1701" w:type="dxa"/>
          </w:tcPr>
          <w:p w14:paraId="1F22E194" w14:textId="1A196B7E" w:rsidR="00DE02A8" w:rsidRPr="006E7A72" w:rsidRDefault="00DE02A8" w:rsidP="006E7A72">
            <w:r>
              <w:t>Мосина Екатерина Владимировна</w:t>
            </w:r>
          </w:p>
        </w:tc>
        <w:tc>
          <w:tcPr>
            <w:tcW w:w="850" w:type="dxa"/>
          </w:tcPr>
          <w:p w14:paraId="1834A7FD" w14:textId="0777CDA8" w:rsidR="00DE02A8" w:rsidRPr="006E7A72" w:rsidRDefault="00DE02A8" w:rsidP="006E7A72">
            <w:pPr>
              <w:spacing w:after="120"/>
              <w:jc w:val="center"/>
            </w:pPr>
            <w:r>
              <w:t>ПОМзм-191</w:t>
            </w:r>
          </w:p>
        </w:tc>
        <w:tc>
          <w:tcPr>
            <w:tcW w:w="992" w:type="dxa"/>
          </w:tcPr>
          <w:p w14:paraId="371D4863" w14:textId="77777777" w:rsidR="00DE02A8" w:rsidRPr="006E7A72" w:rsidRDefault="00DE02A8" w:rsidP="006E7A72">
            <w:pPr>
              <w:jc w:val="center"/>
            </w:pPr>
          </w:p>
        </w:tc>
        <w:tc>
          <w:tcPr>
            <w:tcW w:w="2127" w:type="dxa"/>
          </w:tcPr>
          <w:p w14:paraId="796ECFA2" w14:textId="5C3D82DC" w:rsidR="00DE02A8" w:rsidRPr="006E7A72" w:rsidRDefault="00DE02A8" w:rsidP="006E7A72">
            <w:r>
              <w:t>Применение методов машинного обучения в сфере образования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B20799B" w14:textId="3ED213B4" w:rsidR="00DE02A8" w:rsidRPr="006E7A72" w:rsidRDefault="00DE02A8" w:rsidP="006E7A72">
            <w:pPr>
              <w:rPr>
                <w:lang w:val="en-US"/>
              </w:rPr>
            </w:pPr>
            <w:r>
              <w:rPr>
                <w:lang w:val="en-US"/>
              </w:rPr>
              <w:t>Илья Г.В., д.т.н., проф. каф. МАТФ</w:t>
            </w:r>
          </w:p>
        </w:tc>
        <w:tc>
          <w:tcPr>
            <w:tcW w:w="1984" w:type="dxa"/>
          </w:tcPr>
          <w:p w14:paraId="17E5FD9D" w14:textId="77777777" w:rsidR="00DE02A8" w:rsidRPr="006E7A72" w:rsidRDefault="00DE02A8" w:rsidP="006E7A72">
            <w:pPr>
              <w:spacing w:after="120"/>
              <w:rPr>
                <w:highlight w:val="yellow"/>
                <w:lang w:val="en-US"/>
              </w:rPr>
            </w:pPr>
          </w:p>
        </w:tc>
      </w:tr>
    </w:tbl>
    <w:p w14:paraId="24896481" w14:textId="77777777" w:rsidR="00301154" w:rsidRPr="00052A96" w:rsidRDefault="00301154" w:rsidP="00F703FE">
      <w:pPr>
        <w:spacing w:after="0" w:line="240" w:lineRule="auto"/>
        <w:rPr>
          <w:rFonts w:eastAsia="Times New Roman"/>
          <w:sz w:val="24"/>
          <w:szCs w:val="28"/>
          <w:lang w:val="en-US"/>
        </w:rPr>
      </w:pPr>
    </w:p>
    <w:p w14:paraId="45E169D3" w14:textId="77777777" w:rsidR="00301154" w:rsidRPr="00052A96" w:rsidRDefault="00301154" w:rsidP="00F703FE">
      <w:pPr>
        <w:spacing w:after="0" w:line="240" w:lineRule="auto"/>
        <w:ind w:right="-5245"/>
        <w:jc w:val="both"/>
        <w:rPr>
          <w:rFonts w:eastAsia="Times New Roman"/>
          <w:sz w:val="24"/>
          <w:szCs w:val="32"/>
          <w:lang w:val="en-US"/>
        </w:rPr>
      </w:pPr>
    </w:p>
    <w:p w14:paraId="73A5AFFF" w14:textId="4EF813EE" w:rsidR="00EB21C8" w:rsidRPr="00052A96" w:rsidRDefault="00870257" w:rsidP="00F703FE">
      <w:pPr>
        <w:ind w:right="-5245"/>
        <w:rPr>
          <w:sz w:val="24"/>
          <w:szCs w:val="28"/>
          <w:lang w:val="en-US"/>
        </w:rPr>
      </w:pPr>
      <w:r w:rsidRPr="00052A96">
        <w:rPr>
          <w:sz w:val="24"/>
          <w:szCs w:val="28"/>
        </w:rPr>
        <w:t>Заведующий</w:t>
      </w:r>
      <w:r w:rsidRPr="00052A96">
        <w:rPr>
          <w:sz w:val="24"/>
          <w:szCs w:val="28"/>
          <w:lang w:val="en-US"/>
        </w:rPr>
        <w:t xml:space="preserve"> </w:t>
      </w:r>
      <w:r w:rsidRPr="00052A96">
        <w:rPr>
          <w:sz w:val="24"/>
          <w:szCs w:val="28"/>
        </w:rPr>
        <w:t>кафедрой</w:t>
      </w:r>
      <w:r w:rsidRPr="00052A96">
        <w:rPr>
          <w:sz w:val="24"/>
          <w:szCs w:val="28"/>
          <w:lang w:val="en-US"/>
        </w:rPr>
        <w:tab/>
      </w:r>
      <w:r w:rsidRPr="00052A96">
        <w:rPr>
          <w:sz w:val="24"/>
          <w:szCs w:val="28"/>
          <w:lang w:val="en-US"/>
        </w:rPr>
        <w:tab/>
      </w:r>
      <w:r w:rsidRPr="00052A96">
        <w:rPr>
          <w:sz w:val="24"/>
          <w:szCs w:val="28"/>
          <w:lang w:val="en-US"/>
        </w:rPr>
        <w:tab/>
      </w:r>
      <w:r w:rsidRPr="00052A96">
        <w:rPr>
          <w:sz w:val="24"/>
          <w:szCs w:val="28"/>
          <w:lang w:val="en-US"/>
        </w:rPr>
        <w:tab/>
      </w:r>
      <w:r w:rsidRPr="00052A96">
        <w:rPr>
          <w:sz w:val="24"/>
          <w:szCs w:val="28"/>
          <w:lang w:val="en-US"/>
        </w:rPr>
        <w:tab/>
      </w:r>
      <w:r w:rsidRPr="00052A96">
        <w:rPr>
          <w:sz w:val="24"/>
          <w:szCs w:val="28"/>
          <w:lang w:val="en-US"/>
        </w:rPr>
        <w:tab/>
      </w:r>
      <w:r w:rsidRPr="00052A96">
        <w:rPr>
          <w:sz w:val="24"/>
          <w:szCs w:val="28"/>
          <w:lang w:val="en-US"/>
        </w:rPr>
        <w:tab/>
      </w:r>
      <w:r w:rsidR="00DE02A8">
        <w:rPr>
          <w:sz w:val="24"/>
          <w:szCs w:val="28"/>
          <w:lang w:val="en-US"/>
        </w:rPr>
        <w:t>Клячин А.А.</w:t>
      </w:r>
    </w:p>
    <w:p w14:paraId="365DBC81" w14:textId="77777777" w:rsidR="002215B5" w:rsidRPr="00052A96" w:rsidRDefault="002215B5">
      <w:pPr>
        <w:rPr>
          <w:sz w:val="24"/>
          <w:szCs w:val="24"/>
          <w:lang w:val="en-US"/>
        </w:rPr>
      </w:pPr>
    </w:p>
    <w:sectPr w:rsidR="002215B5" w:rsidRPr="00052A96" w:rsidSect="00F703FE">
      <w:footerReference w:type="default" r:id="rId9"/>
      <w:pgSz w:w="11906" w:h="16838"/>
      <w:pgMar w:top="1134" w:right="6094" w:bottom="1134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6836A" w14:textId="77777777" w:rsidR="009C18FC" w:rsidRDefault="009C18FC" w:rsidP="00AF3087">
      <w:pPr>
        <w:spacing w:after="0" w:line="240" w:lineRule="auto"/>
      </w:pPr>
      <w:r>
        <w:separator/>
      </w:r>
    </w:p>
  </w:endnote>
  <w:endnote w:type="continuationSeparator" w:id="0">
    <w:p w14:paraId="7FEC5FC3" w14:textId="77777777" w:rsidR="009C18FC" w:rsidRDefault="009C18FC" w:rsidP="00AF3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9776"/>
    </w:tblGrid>
    <w:tr w:rsidR="003B0B80" w:rsidRPr="00B017D1" w14:paraId="67A6B452" w14:textId="77777777" w:rsidTr="00392155">
      <w:trPr>
        <w:trHeight w:val="428"/>
      </w:trPr>
      <w:tc>
        <w:tcPr>
          <w:tcW w:w="9776" w:type="dxa"/>
        </w:tcPr>
        <w:p w14:paraId="536F15DD" w14:textId="77777777" w:rsidR="003B0B80" w:rsidRPr="00B017D1" w:rsidRDefault="00EB21C8" w:rsidP="00676571">
          <w:pPr>
            <w:jc w:val="center"/>
            <w:rPr>
              <w:rFonts w:ascii="Arial" w:hAnsi="Arial" w:cs="Arial"/>
              <w:b/>
              <w:sz w:val="18"/>
              <w:szCs w:val="18"/>
              <w:lang w:eastAsia="en-US"/>
            </w:rPr>
          </w:pPr>
          <w:r w:rsidRPr="00B017D1">
            <w:rPr>
              <w:rFonts w:ascii="Arial" w:hAnsi="Arial" w:cs="Arial"/>
              <w:b/>
              <w:sz w:val="18"/>
              <w:szCs w:val="18"/>
              <w:lang w:eastAsia="en-US"/>
            </w:rPr>
            <w:t>Копии с данного оригинала при распечатке недействительны без заверительной надписи</w:t>
          </w:r>
        </w:p>
      </w:tc>
    </w:tr>
  </w:tbl>
  <w:p w14:paraId="0160A35B" w14:textId="77777777" w:rsidR="003B0B80" w:rsidRDefault="00DE02A8" w:rsidP="003B0B80">
    <w:pPr>
      <w:pStyle w:val="a3"/>
    </w:pPr>
  </w:p>
  <w:p w14:paraId="73678D4F" w14:textId="77777777" w:rsidR="003B0B80" w:rsidRDefault="00DE02A8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58F63C" w14:textId="77777777" w:rsidR="009C18FC" w:rsidRDefault="009C18FC" w:rsidP="00AF3087">
      <w:pPr>
        <w:spacing w:after="0" w:line="240" w:lineRule="auto"/>
      </w:pPr>
      <w:r>
        <w:separator/>
      </w:r>
    </w:p>
  </w:footnote>
  <w:footnote w:type="continuationSeparator" w:id="0">
    <w:p w14:paraId="6FC627C6" w14:textId="77777777" w:rsidR="009C18FC" w:rsidRDefault="009C18FC" w:rsidP="00AF30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630DA"/>
    <w:multiLevelType w:val="hybridMultilevel"/>
    <w:tmpl w:val="0324F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882740B"/>
    <w:multiLevelType w:val="hybridMultilevel"/>
    <w:tmpl w:val="0324FA9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ED15D97"/>
    <w:multiLevelType w:val="hybridMultilevel"/>
    <w:tmpl w:val="6BD66B3A"/>
    <w:lvl w:ilvl="0" w:tplc="E834C3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hideSpellingErrors/>
  <w:hideGrammaticalErrors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F50"/>
    <w:rsid w:val="00052A96"/>
    <w:rsid w:val="00057C3F"/>
    <w:rsid w:val="00076660"/>
    <w:rsid w:val="0007737B"/>
    <w:rsid w:val="00135245"/>
    <w:rsid w:val="00181798"/>
    <w:rsid w:val="001879F0"/>
    <w:rsid w:val="00193C44"/>
    <w:rsid w:val="001F3E5F"/>
    <w:rsid w:val="00210D81"/>
    <w:rsid w:val="002121DE"/>
    <w:rsid w:val="002215B5"/>
    <w:rsid w:val="0027778B"/>
    <w:rsid w:val="002976D3"/>
    <w:rsid w:val="00301154"/>
    <w:rsid w:val="00342229"/>
    <w:rsid w:val="0035576F"/>
    <w:rsid w:val="00367C4F"/>
    <w:rsid w:val="00384F3A"/>
    <w:rsid w:val="00392155"/>
    <w:rsid w:val="003C2607"/>
    <w:rsid w:val="00417439"/>
    <w:rsid w:val="00423E98"/>
    <w:rsid w:val="004364A7"/>
    <w:rsid w:val="00441989"/>
    <w:rsid w:val="0044248E"/>
    <w:rsid w:val="004505CF"/>
    <w:rsid w:val="004E4F50"/>
    <w:rsid w:val="004F4F4C"/>
    <w:rsid w:val="00514382"/>
    <w:rsid w:val="005267E8"/>
    <w:rsid w:val="005B285B"/>
    <w:rsid w:val="0061333F"/>
    <w:rsid w:val="00635B9B"/>
    <w:rsid w:val="006754DF"/>
    <w:rsid w:val="006805D4"/>
    <w:rsid w:val="00693456"/>
    <w:rsid w:val="006D3CE8"/>
    <w:rsid w:val="006E7A72"/>
    <w:rsid w:val="00703C0C"/>
    <w:rsid w:val="00707074"/>
    <w:rsid w:val="00745FBC"/>
    <w:rsid w:val="00753539"/>
    <w:rsid w:val="007A3819"/>
    <w:rsid w:val="007A3C7B"/>
    <w:rsid w:val="008062EA"/>
    <w:rsid w:val="00813F3F"/>
    <w:rsid w:val="008647B8"/>
    <w:rsid w:val="00870257"/>
    <w:rsid w:val="008713F6"/>
    <w:rsid w:val="00882D11"/>
    <w:rsid w:val="00884B80"/>
    <w:rsid w:val="008B3426"/>
    <w:rsid w:val="00960E9A"/>
    <w:rsid w:val="00961186"/>
    <w:rsid w:val="00982E0D"/>
    <w:rsid w:val="009C18FC"/>
    <w:rsid w:val="00A02217"/>
    <w:rsid w:val="00A4730E"/>
    <w:rsid w:val="00AB067A"/>
    <w:rsid w:val="00AB6581"/>
    <w:rsid w:val="00AF3087"/>
    <w:rsid w:val="00BB7FFD"/>
    <w:rsid w:val="00BC4276"/>
    <w:rsid w:val="00C97835"/>
    <w:rsid w:val="00CF4485"/>
    <w:rsid w:val="00D340AD"/>
    <w:rsid w:val="00D35E90"/>
    <w:rsid w:val="00D40B8E"/>
    <w:rsid w:val="00D52CAC"/>
    <w:rsid w:val="00DC6849"/>
    <w:rsid w:val="00DD60D4"/>
    <w:rsid w:val="00DE02A8"/>
    <w:rsid w:val="00E13D35"/>
    <w:rsid w:val="00E221DB"/>
    <w:rsid w:val="00E92284"/>
    <w:rsid w:val="00EA6602"/>
    <w:rsid w:val="00EB21C8"/>
    <w:rsid w:val="00EC21A4"/>
    <w:rsid w:val="00F1388C"/>
    <w:rsid w:val="00F703FE"/>
    <w:rsid w:val="00FB6193"/>
    <w:rsid w:val="00FE7776"/>
    <w:rsid w:val="00FF58F0"/>
    <w:rsid w:val="00FF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030917F"/>
  <w15:docId w15:val="{52CCA4F7-A239-4A39-B4BD-65E987F3E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087"/>
  </w:style>
  <w:style w:type="paragraph" w:styleId="4">
    <w:name w:val="heading 4"/>
    <w:basedOn w:val="a"/>
    <w:next w:val="a"/>
    <w:link w:val="40"/>
    <w:uiPriority w:val="99"/>
    <w:qFormat/>
    <w:rsid w:val="005B285B"/>
    <w:pPr>
      <w:keepNext/>
      <w:spacing w:before="240" w:after="60" w:line="240" w:lineRule="auto"/>
      <w:outlineLvl w:val="3"/>
    </w:pPr>
    <w:rPr>
      <w:rFonts w:eastAsia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301154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Cs w:val="24"/>
    </w:rPr>
  </w:style>
  <w:style w:type="character" w:customStyle="1" w:styleId="a4">
    <w:name w:val="Нижний колонтитул Знак"/>
    <w:basedOn w:val="a0"/>
    <w:link w:val="a3"/>
    <w:rsid w:val="00301154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01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01154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70257"/>
    <w:pPr>
      <w:spacing w:after="0" w:line="240" w:lineRule="auto"/>
      <w:ind w:left="720"/>
      <w:contextualSpacing/>
    </w:pPr>
    <w:rPr>
      <w:rFonts w:eastAsia="Times New Roman"/>
    </w:rPr>
  </w:style>
  <w:style w:type="paragraph" w:styleId="a8">
    <w:name w:val="footnote text"/>
    <w:basedOn w:val="a"/>
    <w:link w:val="a9"/>
    <w:uiPriority w:val="99"/>
    <w:semiHidden/>
    <w:unhideWhenUsed/>
    <w:rsid w:val="002215B5"/>
    <w:pPr>
      <w:spacing w:after="0" w:line="240" w:lineRule="auto"/>
    </w:pPr>
  </w:style>
  <w:style w:type="character" w:customStyle="1" w:styleId="a9">
    <w:name w:val="Текст сноски Знак"/>
    <w:basedOn w:val="a0"/>
    <w:link w:val="a8"/>
    <w:uiPriority w:val="99"/>
    <w:semiHidden/>
    <w:rsid w:val="002215B5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2215B5"/>
    <w:rPr>
      <w:vertAlign w:val="superscript"/>
    </w:rPr>
  </w:style>
  <w:style w:type="character" w:customStyle="1" w:styleId="40">
    <w:name w:val="Заголовок 4 Знак"/>
    <w:basedOn w:val="a0"/>
    <w:link w:val="4"/>
    <w:uiPriority w:val="99"/>
    <w:rsid w:val="005B285B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1">
    <w:name w:val="Основной текст 21"/>
    <w:basedOn w:val="a"/>
    <w:uiPriority w:val="99"/>
    <w:rsid w:val="005B285B"/>
    <w:pPr>
      <w:widowControl w:val="0"/>
      <w:suppressAutoHyphens/>
      <w:spacing w:after="0" w:line="240" w:lineRule="auto"/>
      <w:jc w:val="center"/>
    </w:pPr>
    <w:rPr>
      <w:rFonts w:eastAsia="Times New Roman"/>
      <w:b/>
      <w:lang w:eastAsia="ar-SA"/>
    </w:rPr>
  </w:style>
  <w:style w:type="paragraph" w:styleId="ab">
    <w:name w:val="header"/>
    <w:basedOn w:val="a"/>
    <w:link w:val="ac"/>
    <w:uiPriority w:val="99"/>
    <w:unhideWhenUsed/>
    <w:rsid w:val="003921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92155"/>
  </w:style>
  <w:style w:type="paragraph" w:styleId="ad">
    <w:name w:val="Body Text Indent"/>
    <w:basedOn w:val="a"/>
    <w:link w:val="ae"/>
    <w:rsid w:val="004E4F50"/>
    <w:pPr>
      <w:spacing w:after="120" w:line="240" w:lineRule="auto"/>
      <w:ind w:left="283"/>
    </w:pPr>
    <w:rPr>
      <w:rFonts w:eastAsia="Times New Roman"/>
    </w:rPr>
  </w:style>
  <w:style w:type="character" w:customStyle="1" w:styleId="ae">
    <w:name w:val="Основной текст с отступом Знак"/>
    <w:basedOn w:val="a0"/>
    <w:link w:val="ad"/>
    <w:rsid w:val="004E4F50"/>
    <w:rPr>
      <w:rFonts w:eastAsia="Times New Roman"/>
      <w:sz w:val="20"/>
    </w:rPr>
  </w:style>
  <w:style w:type="table" w:styleId="af">
    <w:name w:val="Table Grid"/>
    <w:basedOn w:val="a1"/>
    <w:uiPriority w:val="59"/>
    <w:rsid w:val="006E7A72"/>
    <w:pPr>
      <w:spacing w:after="0" w:line="240" w:lineRule="auto"/>
    </w:pPr>
    <w:rPr>
      <w:rFonts w:asciiTheme="minorHAnsi" w:hAnsiTheme="minorHAnsi" w:cstheme="minorBid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047B01-DEC3-45FD-B12F-8781A0269D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Reviewers.template.dotx</Template>
  <TotalTime>0</TotalTime>
  <Pages>1</Pages>
  <Words>167</Words>
  <Characters>958</Characters>
  <Application>Microsoft Office Word</Application>
  <DocSecurity>6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Юрий Петренко</dc:creator>
  <cp:lastModifiedBy>Юрий</cp:lastModifiedBy>
  <cp:revision>2</cp:revision>
  <dcterms:created xsi:type="dcterms:W3CDTF">2022-05-12T15:46:00Z</dcterms:created>
  <dcterms:modified xsi:type="dcterms:W3CDTF">2022-05-12T15:46:00Z</dcterms:modified>
</cp:coreProperties>
</file>